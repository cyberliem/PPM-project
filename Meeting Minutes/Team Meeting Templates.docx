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1209846"/>
        <w:placeholder>
          <w:docPart w:val="4CAD6C88D1BD4DA4A057518433EDBBC5"/>
        </w:placeholder>
        <w:showingPlcHdr/>
        <w15:appearance w15:val="hidden"/>
      </w:sdtPr>
      <w:sdtEndPr/>
      <w:sdtContent>
        <w:p w:rsidR="00851370" w:rsidRDefault="00327621">
          <w:pPr>
            <w:pStyle w:val="Heading1"/>
          </w:pPr>
          <w:r>
            <w:t>Team Meeting</w:t>
          </w:r>
        </w:p>
      </w:sdtContent>
    </w:sdt>
    <w:p w:rsidR="00851370" w:rsidRDefault="00327621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05675763"/>
          <w:placeholder>
            <w:docPart w:val="1DFF056C267E4E90A5346E2EA951DB8C"/>
          </w:placeholder>
          <w:showingPlcHdr/>
          <w:date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[Date | time]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FC192A06594341958403D027C9202952"/>
          </w:placeholder>
          <w:showingPlcHdr/>
          <w15:appearance w15:val="hidden"/>
        </w:sdtPr>
        <w:sdtEndPr/>
        <w:sdtContent>
          <w:r>
            <w:t>[Location]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851370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851370">
              <w:tc>
                <w:tcPr>
                  <w:tcW w:w="2400" w:type="dxa"/>
                  <w:tcBorders>
                    <w:left w:val="nil"/>
                  </w:tcBorders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9441AFDCE98463FA5855EEB385906F0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851370" w:rsidRDefault="00327621">
                      <w:pPr>
                        <w:spacing w:after="0"/>
                      </w:pPr>
                      <w:r>
                        <w:t>[Meeting called by]</w:t>
                      </w:r>
                    </w:p>
                  </w:tc>
                </w:sdtContent>
              </w:sdt>
            </w:tr>
            <w:tr w:rsidR="00851370">
              <w:tc>
                <w:tcPr>
                  <w:tcW w:w="2400" w:type="dxa"/>
                  <w:tcBorders>
                    <w:left w:val="nil"/>
                  </w:tcBorders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BD81693ED2940B5857A35F083A9CC64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851370" w:rsidRDefault="00327621">
                      <w:pPr>
                        <w:spacing w:after="0"/>
                      </w:pPr>
                      <w:r>
                        <w:t>[Type of meeting]</w:t>
                      </w:r>
                    </w:p>
                  </w:tc>
                </w:sdtContent>
              </w:sdt>
            </w:tr>
            <w:tr w:rsidR="00851370">
              <w:tc>
                <w:tcPr>
                  <w:tcW w:w="2400" w:type="dxa"/>
                  <w:tcBorders>
                    <w:left w:val="nil"/>
                  </w:tcBorders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8C04B5705199464BB7D839A80A69E5A9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851370" w:rsidRDefault="00327621">
                      <w:pPr>
                        <w:spacing w:after="0"/>
                      </w:pPr>
                      <w:r>
                        <w:t>[Facilitator]</w:t>
                      </w:r>
                    </w:p>
                  </w:tc>
                </w:sdtContent>
              </w:sdt>
            </w:tr>
            <w:tr w:rsidR="00851370">
              <w:tc>
                <w:tcPr>
                  <w:tcW w:w="2400" w:type="dxa"/>
                  <w:tcBorders>
                    <w:left w:val="nil"/>
                  </w:tcBorders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86DE324AF2F4A4AB35D6143A13A2777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851370" w:rsidRDefault="00327621">
                      <w:pPr>
                        <w:spacing w:after="0"/>
                      </w:pPr>
                      <w:r>
                        <w:t>[Note taker]</w:t>
                      </w:r>
                    </w:p>
                  </w:tc>
                </w:sdtContent>
              </w:sdt>
            </w:tr>
            <w:tr w:rsidR="00851370">
              <w:tc>
                <w:tcPr>
                  <w:tcW w:w="2400" w:type="dxa"/>
                  <w:tcBorders>
                    <w:left w:val="nil"/>
                  </w:tcBorders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0628238"/>
                    <w:placeholder>
                      <w:docPart w:val="B2A21595DEAB4AE4BCA614F2A1504681"/>
                    </w:placeholder>
                    <w:showingPlcHdr/>
                    <w15:appearance w15:val="hidden"/>
                  </w:sdtPr>
                  <w:sdtEndPr/>
                  <w:sdtContent>
                    <w:p w:rsidR="00851370" w:rsidRDefault="00327621">
                      <w:pPr>
                        <w:spacing w:after="0"/>
                      </w:pPr>
                      <w:r>
                        <w:t>[Timekeeper]</w:t>
                      </w:r>
                    </w:p>
                  </w:sdtContent>
                </w:sdt>
              </w:tc>
            </w:tr>
          </w:tbl>
          <w:p w:rsidR="00851370" w:rsidRDefault="00851370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:rsidR="00851370" w:rsidRDefault="00327621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3A2B0C3A1C64B7FA54927E5AE323D2A"/>
                </w:placeholder>
                <w:showingPlcHdr/>
                <w15:appearance w15:val="hidden"/>
              </w:sdtPr>
              <w:sdtEndPr/>
              <w:sdtContent>
                <w:r>
                  <w:t>[Attendees]</w:t>
                </w:r>
              </w:sdtContent>
            </w:sdt>
          </w:p>
          <w:p w:rsidR="00851370" w:rsidRDefault="00327621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7E68FB4A533F4105B5A242EA2AF4B423"/>
                </w:placeholder>
                <w:showingPlcHdr/>
                <w15:appearance w15:val="hidden"/>
              </w:sdtPr>
              <w:sdtEndPr/>
              <w:sdtContent>
                <w:r>
                  <w:t>[Please read]</w:t>
                </w:r>
              </w:sdtContent>
            </w:sdt>
          </w:p>
          <w:p w:rsidR="00851370" w:rsidRDefault="00AF48F9">
            <w:pPr>
              <w:spacing w:after="0"/>
            </w:pPr>
            <w:r>
              <w:t>Absentee</w:t>
            </w:r>
          </w:p>
        </w:tc>
      </w:tr>
    </w:tbl>
    <w:p w:rsidR="00851370" w:rsidRDefault="00327621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51370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851370">
              <w:tc>
                <w:tcPr>
                  <w:tcW w:w="6660" w:type="dxa"/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:rsidR="00851370" w:rsidRDefault="00851370">
            <w:pPr>
              <w:pStyle w:val="Heading3"/>
              <w:spacing w:after="0"/>
            </w:pPr>
          </w:p>
        </w:tc>
      </w:tr>
      <w:tr w:rsidR="00851370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851370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2C16F0419FD548DFB3C92B3AAAA82434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416301333"/>
                  <w:placeholder>
                    <w:docPart w:val="997E45FC1B3646A2AA784412B8C7FC63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478045287"/>
                  <w:placeholder>
                    <w:docPart w:val="B74239E5985A46C0BF961297AB967528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851370">
              <w:sdt>
                <w:sdtPr>
                  <w:id w:val="478805058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2C16F0419FD548DFB3C92B3AAAA82434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-1036039328"/>
                  <w:placeholder>
                    <w:docPart w:val="997E45FC1B3646A2AA784412B8C7FC63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179668635"/>
                  <w:placeholder>
                    <w:docPart w:val="B74239E5985A46C0BF961297AB967528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851370">
              <w:sdt>
                <w:sdtPr>
                  <w:id w:val="-474600816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352954585"/>
                  <w:placeholder>
                    <w:docPart w:val="2C16F0419FD548DFB3C92B3AAAA82434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1686715925"/>
                  <w:placeholder>
                    <w:docPart w:val="997E45FC1B3646A2AA784412B8C7FC63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727831273"/>
                  <w:placeholder>
                    <w:docPart w:val="B74239E5985A46C0BF961297AB967528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851370">
              <w:sdt>
                <w:sdtPr>
                  <w:id w:val="518597841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5789670"/>
                  <w:placeholder>
                    <w:docPart w:val="2C16F0419FD548DFB3C92B3AAAA82434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-589615949"/>
                  <w:placeholder>
                    <w:docPart w:val="997E45FC1B3646A2AA784412B8C7FC63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733512956"/>
                  <w:placeholder>
                    <w:docPart w:val="B74239E5985A46C0BF961297AB967528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851370">
              <w:sdt>
                <w:sdtPr>
                  <w:id w:val="-1806315133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14328676"/>
                  <w:placeholder>
                    <w:docPart w:val="2C16F0419FD548DFB3C92B3AAAA82434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308523579"/>
                  <w:placeholder>
                    <w:docPart w:val="997E45FC1B3646A2AA784412B8C7FC63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720978084"/>
                  <w:placeholder>
                    <w:docPart w:val="B74239E5985A46C0BF961297AB967528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851370" w:rsidRDefault="00327621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</w:tbl>
          <w:p w:rsidR="00851370" w:rsidRDefault="00851370">
            <w:pPr>
              <w:spacing w:after="0"/>
            </w:pPr>
          </w:p>
        </w:tc>
      </w:tr>
    </w:tbl>
    <w:p w:rsidR="00AF48F9" w:rsidRDefault="00AF48F9" w:rsidP="00AF48F9">
      <w:pPr>
        <w:pStyle w:val="Heading2"/>
      </w:pPr>
      <w:r>
        <w:t>Action taken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AF48F9" w:rsidTr="00624BCF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AF48F9" w:rsidTr="00624BCF">
              <w:tc>
                <w:tcPr>
                  <w:tcW w:w="6660" w:type="dxa"/>
                </w:tcPr>
                <w:p w:rsidR="00AF48F9" w:rsidRDefault="00AF48F9" w:rsidP="00624BCF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:rsidR="00AF48F9" w:rsidRDefault="00AF48F9" w:rsidP="00624BCF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:rsidR="00AF48F9" w:rsidRDefault="00AF48F9" w:rsidP="00624BCF">
                  <w:pPr>
                    <w:pStyle w:val="Heading3"/>
                    <w:spacing w:after="0"/>
                  </w:pPr>
                  <w:r>
                    <w:t>Deadline</w:t>
                  </w:r>
                </w:p>
              </w:tc>
            </w:tr>
          </w:tbl>
          <w:p w:rsidR="00AF48F9" w:rsidRDefault="00AF48F9" w:rsidP="00624BCF">
            <w:pPr>
              <w:pStyle w:val="Heading3"/>
              <w:spacing w:after="0"/>
            </w:pPr>
          </w:p>
        </w:tc>
      </w:tr>
      <w:tr w:rsidR="00AF48F9" w:rsidTr="00624BCF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AF48F9" w:rsidTr="00624BCF">
              <w:sdt>
                <w:sdtPr>
                  <w:id w:val="-1078595444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774931601"/>
                  <w:placeholder>
                    <w:docPart w:val="40A2AFD0825D4A40AAEE9C4902FBFEC1"/>
                  </w:placeholder>
                  <w:showingPlcHdr/>
                  <w15:appearance w15:val="hidden"/>
                </w:sdtPr>
                <w:sdtContent>
                  <w:tc>
                    <w:tcPr>
                      <w:tcW w:w="6112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1201515275"/>
                  <w:placeholder>
                    <w:docPart w:val="8041EE9A24724961B3402DCFC3CCBC3A"/>
                  </w:placeholder>
                  <w:showingPlcHdr/>
                  <w15:appearance w15:val="hidden"/>
                </w:sdtPr>
                <w:sdtContent>
                  <w:tc>
                    <w:tcPr>
                      <w:tcW w:w="2347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557597870"/>
                  <w:placeholder>
                    <w:docPart w:val="F25DD8C393574D3786B9CEEDED250EB1"/>
                  </w:placeholder>
                  <w:showingPlcHdr/>
                  <w15:appearance w15:val="hidden"/>
                </w:sdtPr>
                <w:sdtContent>
                  <w:tc>
                    <w:tcPr>
                      <w:tcW w:w="1800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AF48F9" w:rsidTr="00624BCF">
              <w:sdt>
                <w:sdtPr>
                  <w:id w:val="722953036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040817174"/>
                  <w:placeholder>
                    <w:docPart w:val="40A2AFD0825D4A40AAEE9C4902FBFEC1"/>
                  </w:placeholder>
                  <w:showingPlcHdr/>
                  <w15:appearance w15:val="hidden"/>
                </w:sdtPr>
                <w:sdtContent>
                  <w:tc>
                    <w:tcPr>
                      <w:tcW w:w="6112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1886514247"/>
                  <w:placeholder>
                    <w:docPart w:val="8041EE9A24724961B3402DCFC3CCBC3A"/>
                  </w:placeholder>
                  <w:showingPlcHdr/>
                  <w15:appearance w15:val="hidden"/>
                </w:sdtPr>
                <w:sdtContent>
                  <w:tc>
                    <w:tcPr>
                      <w:tcW w:w="2347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1145887854"/>
                  <w:placeholder>
                    <w:docPart w:val="F25DD8C393574D3786B9CEEDED250EB1"/>
                  </w:placeholder>
                  <w:showingPlcHdr/>
                  <w15:appearance w15:val="hidden"/>
                </w:sdtPr>
                <w:sdtContent>
                  <w:tc>
                    <w:tcPr>
                      <w:tcW w:w="1800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AF48F9" w:rsidTr="00624BCF">
              <w:sdt>
                <w:sdtPr>
                  <w:id w:val="-296844747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062539433"/>
                  <w:placeholder>
                    <w:docPart w:val="40A2AFD0825D4A40AAEE9C4902FBFEC1"/>
                  </w:placeholder>
                  <w:showingPlcHdr/>
                  <w15:appearance w15:val="hidden"/>
                </w:sdtPr>
                <w:sdtContent>
                  <w:tc>
                    <w:tcPr>
                      <w:tcW w:w="6112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-774401004"/>
                  <w:placeholder>
                    <w:docPart w:val="8041EE9A24724961B3402DCFC3CCBC3A"/>
                  </w:placeholder>
                  <w:showingPlcHdr/>
                  <w15:appearance w15:val="hidden"/>
                </w:sdtPr>
                <w:sdtContent>
                  <w:tc>
                    <w:tcPr>
                      <w:tcW w:w="2347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387378020"/>
                  <w:placeholder>
                    <w:docPart w:val="F25DD8C393574D3786B9CEEDED250EB1"/>
                  </w:placeholder>
                  <w:showingPlcHdr/>
                  <w15:appearance w15:val="hidden"/>
                </w:sdtPr>
                <w:sdtContent>
                  <w:tc>
                    <w:tcPr>
                      <w:tcW w:w="1800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AF48F9" w:rsidTr="00624BCF">
              <w:sdt>
                <w:sdtPr>
                  <w:id w:val="-754522855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793482088"/>
                  <w:placeholder>
                    <w:docPart w:val="40A2AFD0825D4A40AAEE9C4902FBFEC1"/>
                  </w:placeholder>
                  <w:showingPlcHdr/>
                  <w15:appearance w15:val="hidden"/>
                </w:sdtPr>
                <w:sdtContent>
                  <w:tc>
                    <w:tcPr>
                      <w:tcW w:w="6112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-1517225606"/>
                  <w:placeholder>
                    <w:docPart w:val="8041EE9A24724961B3402DCFC3CCBC3A"/>
                  </w:placeholder>
                  <w:showingPlcHdr/>
                  <w15:appearance w15:val="hidden"/>
                </w:sdtPr>
                <w:sdtContent>
                  <w:tc>
                    <w:tcPr>
                      <w:tcW w:w="2347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872414124"/>
                  <w:placeholder>
                    <w:docPart w:val="F25DD8C393574D3786B9CEEDED250EB1"/>
                  </w:placeholder>
                  <w:showingPlcHdr/>
                  <w15:appearance w15:val="hidden"/>
                </w:sdtPr>
                <w:sdtContent>
                  <w:tc>
                    <w:tcPr>
                      <w:tcW w:w="1800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AF48F9" w:rsidTr="00624BCF">
              <w:sdt>
                <w:sdtPr>
                  <w:id w:val="1497221417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651904161"/>
                  <w:placeholder>
                    <w:docPart w:val="40A2AFD0825D4A40AAEE9C4902FBFEC1"/>
                  </w:placeholder>
                  <w:showingPlcHdr/>
                  <w15:appearance w15:val="hidden"/>
                </w:sdtPr>
                <w:sdtContent>
                  <w:tc>
                    <w:tcPr>
                      <w:tcW w:w="6112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787244877"/>
                  <w:placeholder>
                    <w:docPart w:val="8041EE9A24724961B3402DCFC3CCBC3A"/>
                  </w:placeholder>
                  <w:showingPlcHdr/>
                  <w15:appearance w15:val="hidden"/>
                </w:sdtPr>
                <w:sdtContent>
                  <w:tc>
                    <w:tcPr>
                      <w:tcW w:w="2347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1443890291"/>
                  <w:placeholder>
                    <w:docPart w:val="F25DD8C393574D3786B9CEEDED250EB1"/>
                  </w:placeholder>
                  <w:showingPlcHdr/>
                  <w15:appearance w15:val="hidden"/>
                </w:sdtPr>
                <w:sdtContent>
                  <w:tc>
                    <w:tcPr>
                      <w:tcW w:w="1800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</w:tbl>
          <w:p w:rsidR="00AF48F9" w:rsidRDefault="00AF48F9" w:rsidP="00624BCF">
            <w:pPr>
              <w:spacing w:after="0"/>
            </w:pPr>
          </w:p>
        </w:tc>
      </w:tr>
    </w:tbl>
    <w:p w:rsidR="00AF48F9" w:rsidRDefault="00AF48F9">
      <w:pPr>
        <w:pStyle w:val="Heading2"/>
      </w:pPr>
    </w:p>
    <w:p w:rsidR="00851370" w:rsidRDefault="00327621">
      <w:pPr>
        <w:pStyle w:val="Heading2"/>
      </w:pPr>
      <w:r>
        <w:t>Other Information</w:t>
      </w:r>
    </w:p>
    <w:p w:rsidR="00851370" w:rsidRDefault="00AF48F9">
      <w:r>
        <w:t xml:space="preserve">Next meeting </w:t>
      </w:r>
      <w:sdt>
        <w:sdtPr>
          <w:id w:val="-329751391"/>
          <w:placeholder>
            <w:docPart w:val="B894892998D4487898587488B7ED9AB6"/>
          </w:placeholder>
          <w15:appearance w15:val="hidden"/>
        </w:sdtPr>
        <w:sdtEndPr/>
        <w:sdtContent>
          <w:r>
            <w:t>[Next meeting]</w:t>
          </w:r>
          <w:bookmarkStart w:id="0" w:name="_GoBack"/>
          <w:bookmarkEnd w:id="0"/>
        </w:sdtContent>
      </w:sdt>
    </w:p>
    <w:p w:rsidR="00851370" w:rsidRDefault="00327621">
      <w:r>
        <w:t xml:space="preserve">Special notes </w:t>
      </w:r>
      <w:sdt>
        <w:sdtPr>
          <w:id w:val="-1074665517"/>
          <w:placeholder>
            <w:docPart w:val="C25BA7AB32B443D5ACBC40987B23E002"/>
          </w:placeholder>
          <w:showingPlcHdr/>
          <w15:appearance w15:val="hidden"/>
        </w:sdtPr>
        <w:sdtEndPr/>
        <w:sdtContent>
          <w:r>
            <w:t>[Special notes]</w:t>
          </w:r>
        </w:sdtContent>
      </w:sdt>
    </w:p>
    <w:sectPr w:rsidR="0085137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621" w:rsidRDefault="00327621">
      <w:r>
        <w:separator/>
      </w:r>
    </w:p>
  </w:endnote>
  <w:endnote w:type="continuationSeparator" w:id="0">
    <w:p w:rsidR="00327621" w:rsidRDefault="0032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370" w:rsidRDefault="0032762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48F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621" w:rsidRDefault="00327621">
      <w:r>
        <w:separator/>
      </w:r>
    </w:p>
  </w:footnote>
  <w:footnote w:type="continuationSeparator" w:id="0">
    <w:p w:rsidR="00327621" w:rsidRDefault="00327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F9"/>
    <w:rsid w:val="00327621"/>
    <w:rsid w:val="00851370"/>
    <w:rsid w:val="00A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ber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AD6C88D1BD4DA4A057518433EDB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9E277-6259-4D14-A990-01CFEC791654}"/>
      </w:docPartPr>
      <w:docPartBody>
        <w:p w:rsidR="00000000" w:rsidRDefault="001E2488">
          <w:pPr>
            <w:pStyle w:val="4CAD6C88D1BD4DA4A057518433EDBBC5"/>
          </w:pPr>
          <w:r>
            <w:t>Team Meeting</w:t>
          </w:r>
        </w:p>
      </w:docPartBody>
    </w:docPart>
    <w:docPart>
      <w:docPartPr>
        <w:name w:val="1DFF056C267E4E90A5346E2EA951D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C3184-9BC2-4EFA-9C9E-42E5B8D2AAC0}"/>
      </w:docPartPr>
      <w:docPartBody>
        <w:p w:rsidR="00000000" w:rsidRDefault="001E2488">
          <w:pPr>
            <w:pStyle w:val="1DFF056C267E4E90A5346E2EA951DB8C"/>
          </w:pPr>
          <w:r>
            <w:t>[Date | time]</w:t>
          </w:r>
        </w:p>
      </w:docPartBody>
    </w:docPart>
    <w:docPart>
      <w:docPartPr>
        <w:name w:val="FC192A06594341958403D027C9202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C65FA-CF35-4DE5-A163-EF168B6A4B34}"/>
      </w:docPartPr>
      <w:docPartBody>
        <w:p w:rsidR="00000000" w:rsidRDefault="001E2488">
          <w:pPr>
            <w:pStyle w:val="FC192A06594341958403D027C9202952"/>
          </w:pPr>
          <w:r>
            <w:t>[Location]</w:t>
          </w:r>
        </w:p>
      </w:docPartBody>
    </w:docPart>
    <w:docPart>
      <w:docPartPr>
        <w:name w:val="D9441AFDCE98463FA5855EEB38590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0C04A-76FB-4D54-943C-9F2F44A36204}"/>
      </w:docPartPr>
      <w:docPartBody>
        <w:p w:rsidR="00000000" w:rsidRDefault="001E2488">
          <w:pPr>
            <w:pStyle w:val="D9441AFDCE98463FA5855EEB385906F0"/>
          </w:pPr>
          <w:r>
            <w:t>[Meeting called by]</w:t>
          </w:r>
        </w:p>
      </w:docPartBody>
    </w:docPart>
    <w:docPart>
      <w:docPartPr>
        <w:name w:val="3BD81693ED2940B5857A35F083A9C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44B5B-2445-4DEB-AD77-E03A45A2404F}"/>
      </w:docPartPr>
      <w:docPartBody>
        <w:p w:rsidR="00000000" w:rsidRDefault="001E2488">
          <w:pPr>
            <w:pStyle w:val="3BD81693ED2940B5857A35F083A9CC64"/>
          </w:pPr>
          <w:r>
            <w:t>[Type of meeting]</w:t>
          </w:r>
        </w:p>
      </w:docPartBody>
    </w:docPart>
    <w:docPart>
      <w:docPartPr>
        <w:name w:val="8C04B5705199464BB7D839A80A69E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3B190-5FCD-4EF1-9218-A0E5C8B71566}"/>
      </w:docPartPr>
      <w:docPartBody>
        <w:p w:rsidR="00000000" w:rsidRDefault="001E2488">
          <w:pPr>
            <w:pStyle w:val="8C04B5705199464BB7D839A80A69E5A9"/>
          </w:pPr>
          <w:r>
            <w:t>[Facilitator]</w:t>
          </w:r>
        </w:p>
      </w:docPartBody>
    </w:docPart>
    <w:docPart>
      <w:docPartPr>
        <w:name w:val="286DE324AF2F4A4AB35D6143A13A2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F35D2-138B-41FF-B526-6F408ACB3B62}"/>
      </w:docPartPr>
      <w:docPartBody>
        <w:p w:rsidR="00000000" w:rsidRDefault="001E2488">
          <w:pPr>
            <w:pStyle w:val="286DE324AF2F4A4AB35D6143A13A2777"/>
          </w:pPr>
          <w:r>
            <w:t>[Note taker]</w:t>
          </w:r>
        </w:p>
      </w:docPartBody>
    </w:docPart>
    <w:docPart>
      <w:docPartPr>
        <w:name w:val="B2A21595DEAB4AE4BCA614F2A1504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E1B6D-A079-4D61-9281-3CCA9E1D2441}"/>
      </w:docPartPr>
      <w:docPartBody>
        <w:p w:rsidR="00000000" w:rsidRDefault="001E2488">
          <w:pPr>
            <w:pStyle w:val="B2A21595DEAB4AE4BCA614F2A1504681"/>
          </w:pPr>
          <w:r>
            <w:t>[Timekeeper]</w:t>
          </w:r>
        </w:p>
      </w:docPartBody>
    </w:docPart>
    <w:docPart>
      <w:docPartPr>
        <w:name w:val="E3A2B0C3A1C64B7FA54927E5AE323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3B841-EAD5-449A-845E-1FB88C086690}"/>
      </w:docPartPr>
      <w:docPartBody>
        <w:p w:rsidR="00000000" w:rsidRDefault="001E2488">
          <w:pPr>
            <w:pStyle w:val="E3A2B0C3A1C64B7FA54927E5AE323D2A"/>
          </w:pPr>
          <w:r>
            <w:t>[Attendees]</w:t>
          </w:r>
        </w:p>
      </w:docPartBody>
    </w:docPart>
    <w:docPart>
      <w:docPartPr>
        <w:name w:val="7E68FB4A533F4105B5A242EA2AF4B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F2BF7-3136-490F-9D3F-B44F465DC663}"/>
      </w:docPartPr>
      <w:docPartBody>
        <w:p w:rsidR="00000000" w:rsidRDefault="001E2488">
          <w:pPr>
            <w:pStyle w:val="7E68FB4A533F4105B5A242EA2AF4B423"/>
          </w:pPr>
          <w:r>
            <w:t>[Please read]</w:t>
          </w:r>
        </w:p>
      </w:docPartBody>
    </w:docPart>
    <w:docPart>
      <w:docPartPr>
        <w:name w:val="2C16F0419FD548DFB3C92B3AAAA82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1F16-5B4D-46FA-96F6-9B4E59C1BBED}"/>
      </w:docPartPr>
      <w:docPartBody>
        <w:p w:rsidR="00000000" w:rsidRDefault="001E2488">
          <w:pPr>
            <w:pStyle w:val="2C16F0419FD548DFB3C92B3AAAA82434"/>
          </w:pPr>
          <w:r>
            <w:t>[Topic]</w:t>
          </w:r>
        </w:p>
      </w:docPartBody>
    </w:docPart>
    <w:docPart>
      <w:docPartPr>
        <w:name w:val="997E45FC1B3646A2AA784412B8C7F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8DF79-FBE0-48B7-8768-32F362C420CB}"/>
      </w:docPartPr>
      <w:docPartBody>
        <w:p w:rsidR="00000000" w:rsidRDefault="001E2488">
          <w:pPr>
            <w:pStyle w:val="997E45FC1B3646A2AA784412B8C7FC63"/>
          </w:pPr>
          <w:r>
            <w:t>[Presenter]</w:t>
          </w:r>
        </w:p>
      </w:docPartBody>
    </w:docPart>
    <w:docPart>
      <w:docPartPr>
        <w:name w:val="B74239E5985A46C0BF961297AB96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3597B-1792-4FEB-83F4-0990DD6C6908}"/>
      </w:docPartPr>
      <w:docPartBody>
        <w:p w:rsidR="00000000" w:rsidRDefault="001E2488">
          <w:pPr>
            <w:pStyle w:val="B74239E5985A46C0BF961297AB967528"/>
          </w:pPr>
          <w:r>
            <w:t>[Time]</w:t>
          </w:r>
        </w:p>
      </w:docPartBody>
    </w:docPart>
    <w:docPart>
      <w:docPartPr>
        <w:name w:val="B894892998D4487898587488B7ED9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6E8A0-C223-445F-AD09-E5DB893D99CE}"/>
      </w:docPartPr>
      <w:docPartBody>
        <w:p w:rsidR="00000000" w:rsidRDefault="001E2488">
          <w:pPr>
            <w:pStyle w:val="B894892998D4487898587488B7ED9AB6"/>
          </w:pPr>
          <w:r>
            <w:t>[Resources]</w:t>
          </w:r>
        </w:p>
      </w:docPartBody>
    </w:docPart>
    <w:docPart>
      <w:docPartPr>
        <w:name w:val="C25BA7AB32B443D5ACBC40987B23E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01433-7905-4116-8A9F-EC5A063ABB48}"/>
      </w:docPartPr>
      <w:docPartBody>
        <w:p w:rsidR="00000000" w:rsidRDefault="001E2488">
          <w:pPr>
            <w:pStyle w:val="C25BA7AB32B443D5ACBC40987B23E002"/>
          </w:pPr>
          <w:r>
            <w:t>[Special notes]</w:t>
          </w:r>
        </w:p>
      </w:docPartBody>
    </w:docPart>
    <w:docPart>
      <w:docPartPr>
        <w:name w:val="40A2AFD0825D4A40AAEE9C4902FBF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02E39-60BC-42EA-8BE0-5C1E40B5AC23}"/>
      </w:docPartPr>
      <w:docPartBody>
        <w:p w:rsidR="00000000" w:rsidRDefault="008D1D6F" w:rsidP="008D1D6F">
          <w:pPr>
            <w:pStyle w:val="40A2AFD0825D4A40AAEE9C4902FBFEC1"/>
          </w:pPr>
          <w:r>
            <w:t>[Topic]</w:t>
          </w:r>
        </w:p>
      </w:docPartBody>
    </w:docPart>
    <w:docPart>
      <w:docPartPr>
        <w:name w:val="8041EE9A24724961B3402DCFC3CC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04040-B748-47AF-BD84-8C5E61FA59B1}"/>
      </w:docPartPr>
      <w:docPartBody>
        <w:p w:rsidR="00000000" w:rsidRDefault="008D1D6F" w:rsidP="008D1D6F">
          <w:pPr>
            <w:pStyle w:val="8041EE9A24724961B3402DCFC3CCBC3A"/>
          </w:pPr>
          <w:r>
            <w:t>[Presenter]</w:t>
          </w:r>
        </w:p>
      </w:docPartBody>
    </w:docPart>
    <w:docPart>
      <w:docPartPr>
        <w:name w:val="F25DD8C393574D3786B9CEEDED250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29804-3C36-434D-B64D-9672C649B1A2}"/>
      </w:docPartPr>
      <w:docPartBody>
        <w:p w:rsidR="00000000" w:rsidRDefault="008D1D6F" w:rsidP="008D1D6F">
          <w:pPr>
            <w:pStyle w:val="F25DD8C393574D3786B9CEEDED250EB1"/>
          </w:pPr>
          <w:r>
            <w:t>[Time]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6F"/>
    <w:rsid w:val="001E2488"/>
    <w:rsid w:val="008D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AD6C88D1BD4DA4A057518433EDBBC5">
    <w:name w:val="4CAD6C88D1BD4DA4A057518433EDBBC5"/>
  </w:style>
  <w:style w:type="paragraph" w:customStyle="1" w:styleId="1DFF056C267E4E90A5346E2EA951DB8C">
    <w:name w:val="1DFF056C267E4E90A5346E2EA951DB8C"/>
  </w:style>
  <w:style w:type="paragraph" w:customStyle="1" w:styleId="FC192A06594341958403D027C9202952">
    <w:name w:val="FC192A06594341958403D027C9202952"/>
  </w:style>
  <w:style w:type="paragraph" w:customStyle="1" w:styleId="D9441AFDCE98463FA5855EEB385906F0">
    <w:name w:val="D9441AFDCE98463FA5855EEB385906F0"/>
  </w:style>
  <w:style w:type="paragraph" w:customStyle="1" w:styleId="3BD81693ED2940B5857A35F083A9CC64">
    <w:name w:val="3BD81693ED2940B5857A35F083A9CC64"/>
  </w:style>
  <w:style w:type="paragraph" w:customStyle="1" w:styleId="8C04B5705199464BB7D839A80A69E5A9">
    <w:name w:val="8C04B5705199464BB7D839A80A69E5A9"/>
  </w:style>
  <w:style w:type="paragraph" w:customStyle="1" w:styleId="286DE324AF2F4A4AB35D6143A13A2777">
    <w:name w:val="286DE324AF2F4A4AB35D6143A13A2777"/>
  </w:style>
  <w:style w:type="paragraph" w:customStyle="1" w:styleId="B2A21595DEAB4AE4BCA614F2A1504681">
    <w:name w:val="B2A21595DEAB4AE4BCA614F2A1504681"/>
  </w:style>
  <w:style w:type="paragraph" w:customStyle="1" w:styleId="E3A2B0C3A1C64B7FA54927E5AE323D2A">
    <w:name w:val="E3A2B0C3A1C64B7FA54927E5AE323D2A"/>
  </w:style>
  <w:style w:type="paragraph" w:customStyle="1" w:styleId="7E68FB4A533F4105B5A242EA2AF4B423">
    <w:name w:val="7E68FB4A533F4105B5A242EA2AF4B423"/>
  </w:style>
  <w:style w:type="paragraph" w:customStyle="1" w:styleId="DCD4F5EA8A0F48D99F1347834A9E3D9C">
    <w:name w:val="DCD4F5EA8A0F48D99F1347834A9E3D9C"/>
  </w:style>
  <w:style w:type="paragraph" w:customStyle="1" w:styleId="2C16F0419FD548DFB3C92B3AAAA82434">
    <w:name w:val="2C16F0419FD548DFB3C92B3AAAA82434"/>
  </w:style>
  <w:style w:type="paragraph" w:customStyle="1" w:styleId="997E45FC1B3646A2AA784412B8C7FC63">
    <w:name w:val="997E45FC1B3646A2AA784412B8C7FC63"/>
  </w:style>
  <w:style w:type="paragraph" w:customStyle="1" w:styleId="B74239E5985A46C0BF961297AB967528">
    <w:name w:val="B74239E5985A46C0BF961297AB967528"/>
  </w:style>
  <w:style w:type="paragraph" w:customStyle="1" w:styleId="3EC5315F7BEB4797B86777BF14D05EE7">
    <w:name w:val="3EC5315F7BEB4797B86777BF14D05EE7"/>
  </w:style>
  <w:style w:type="paragraph" w:customStyle="1" w:styleId="B894892998D4487898587488B7ED9AB6">
    <w:name w:val="B894892998D4487898587488B7ED9AB6"/>
  </w:style>
  <w:style w:type="paragraph" w:customStyle="1" w:styleId="C25BA7AB32B443D5ACBC40987B23E002">
    <w:name w:val="C25BA7AB32B443D5ACBC40987B23E002"/>
  </w:style>
  <w:style w:type="paragraph" w:customStyle="1" w:styleId="13138D83C93747D0A40B6A8B152C92FC">
    <w:name w:val="13138D83C93747D0A40B6A8B152C92FC"/>
    <w:rsid w:val="008D1D6F"/>
  </w:style>
  <w:style w:type="paragraph" w:customStyle="1" w:styleId="7AD401C3F11A4BE8866800B6E3A0A1A3">
    <w:name w:val="7AD401C3F11A4BE8866800B6E3A0A1A3"/>
    <w:rsid w:val="008D1D6F"/>
  </w:style>
  <w:style w:type="paragraph" w:customStyle="1" w:styleId="1B3B3394476C428BA3703C0C7FD374BD">
    <w:name w:val="1B3B3394476C428BA3703C0C7FD374BD"/>
    <w:rsid w:val="008D1D6F"/>
  </w:style>
  <w:style w:type="paragraph" w:customStyle="1" w:styleId="40A2AFD0825D4A40AAEE9C4902FBFEC1">
    <w:name w:val="40A2AFD0825D4A40AAEE9C4902FBFEC1"/>
    <w:rsid w:val="008D1D6F"/>
  </w:style>
  <w:style w:type="paragraph" w:customStyle="1" w:styleId="8041EE9A24724961B3402DCFC3CCBC3A">
    <w:name w:val="8041EE9A24724961B3402DCFC3CCBC3A"/>
    <w:rsid w:val="008D1D6F"/>
  </w:style>
  <w:style w:type="paragraph" w:customStyle="1" w:styleId="F25DD8C393574D3786B9CEEDED250EB1">
    <w:name w:val="F25DD8C393574D3786B9CEEDED250EB1"/>
    <w:rsid w:val="008D1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2016-10-12T15:58:00Z</dcterms:created>
  <dcterms:modified xsi:type="dcterms:W3CDTF">2016-10-12T16:05:00Z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