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81209846"/>
        <w:placeholder>
          <w:docPart w:val="4CAD6C88D1BD4DA4A057518433EDBBC5"/>
        </w:placeholder>
        <w:showingPlcHdr/>
        <w15:appearance w15:val="hidden"/>
      </w:sdtPr>
      <w:sdtEndPr/>
      <w:sdtContent>
        <w:p w:rsidR="00851370" w:rsidRDefault="00327621">
          <w:pPr>
            <w:pStyle w:val="Heading1"/>
          </w:pPr>
          <w:r>
            <w:t>Team Meeting</w:t>
          </w:r>
        </w:p>
      </w:sdtContent>
    </w:sdt>
    <w:p w:rsidR="00851370" w:rsidRDefault="00327621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>Date | time</w:t>
      </w:r>
      <w:r>
        <w:t xml:space="preserve"> </w:t>
      </w:r>
      <w:sdt>
        <w:sdtPr>
          <w:id w:val="705675763"/>
          <w:placeholder>
            <w:docPart w:val="1DFF056C267E4E90A5346E2EA951DB8C"/>
          </w:placeholder>
          <w:date w:fullDate="2016-10-01T11:15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 w:rsidR="00FA1945">
            <w:t>10/1/2016 11:15 AM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FC192A06594341958403D027C9202952"/>
          </w:placeholder>
          <w15:appearance w15:val="hidden"/>
        </w:sdtPr>
        <w:sdtEndPr/>
        <w:sdtContent>
          <w:r w:rsidR="00FA1945">
            <w:t>Lecture room</w:t>
          </w:r>
        </w:sdtContent>
      </w:sdt>
    </w:p>
    <w:tbl>
      <w:tblPr>
        <w:tblW w:w="5000" w:type="pct"/>
        <w:tblBorders>
          <w:left w:val="single" w:sz="8" w:space="0" w:color="A5B592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395"/>
        <w:gridCol w:w="5395"/>
      </w:tblGrid>
      <w:tr w:rsidR="00851370">
        <w:tc>
          <w:tcPr>
            <w:tcW w:w="5400" w:type="dxa"/>
            <w:tcBorders>
              <w:right w:val="single" w:sz="8" w:space="0" w:color="A5B592" w:themeColor="accent1"/>
            </w:tcBorders>
          </w:tcPr>
          <w:tbl>
            <w:tblPr>
              <w:tblW w:w="5335" w:type="dxa"/>
              <w:tblInd w:w="1" w:type="dxa"/>
              <w:tblBorders>
                <w:left w:val="single" w:sz="4" w:space="0" w:color="F3A447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0"/>
              <w:gridCol w:w="2935"/>
            </w:tblGrid>
            <w:tr w:rsidR="00851370">
              <w:tc>
                <w:tcPr>
                  <w:tcW w:w="2400" w:type="dxa"/>
                  <w:tcBorders>
                    <w:left w:val="nil"/>
                  </w:tcBorders>
                </w:tcPr>
                <w:p w:rsidR="00851370" w:rsidRDefault="00327621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D9441AFDCE98463FA5855EEB385906F0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:rsidR="00851370" w:rsidRDefault="004C6C6A" w:rsidP="004C6C6A">
                      <w:pPr>
                        <w:spacing w:after="0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851370">
              <w:tc>
                <w:tcPr>
                  <w:tcW w:w="2400" w:type="dxa"/>
                  <w:tcBorders>
                    <w:left w:val="nil"/>
                  </w:tcBorders>
                </w:tcPr>
                <w:p w:rsidR="00851370" w:rsidRDefault="00327621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BD81693ED2940B5857A35F083A9CC64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:rsidR="00851370" w:rsidRDefault="00B978EC" w:rsidP="00B978EC">
                      <w:pPr>
                        <w:spacing w:after="0"/>
                      </w:pPr>
                      <w:r>
                        <w:t>First Team meeting</w:t>
                      </w:r>
                    </w:p>
                  </w:tc>
                </w:sdtContent>
              </w:sdt>
            </w:tr>
            <w:tr w:rsidR="00851370">
              <w:tc>
                <w:tcPr>
                  <w:tcW w:w="2400" w:type="dxa"/>
                  <w:tcBorders>
                    <w:left w:val="nil"/>
                  </w:tcBorders>
                </w:tcPr>
                <w:p w:rsidR="00851370" w:rsidRDefault="00327621">
                  <w:pPr>
                    <w:pStyle w:val="Heading3"/>
                    <w:spacing w:after="0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8C04B5705199464BB7D839A80A69E5A9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:rsidR="00851370" w:rsidRDefault="00B978EC" w:rsidP="00B978EC">
                      <w:pPr>
                        <w:spacing w:after="0"/>
                      </w:pPr>
                      <w:r>
                        <w:t>Nay Myat Min</w:t>
                      </w:r>
                    </w:p>
                  </w:tc>
                </w:sdtContent>
              </w:sdt>
            </w:tr>
            <w:tr w:rsidR="00851370">
              <w:tc>
                <w:tcPr>
                  <w:tcW w:w="2400" w:type="dxa"/>
                  <w:tcBorders>
                    <w:left w:val="nil"/>
                  </w:tcBorders>
                </w:tcPr>
                <w:p w:rsidR="00851370" w:rsidRDefault="00327621">
                  <w:pPr>
                    <w:pStyle w:val="Heading3"/>
                    <w:spacing w:after="0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86DE324AF2F4A4AB35D6143A13A2777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:rsidR="00851370" w:rsidRDefault="00B978EC" w:rsidP="00B978EC">
                      <w:pPr>
                        <w:spacing w:after="0"/>
                      </w:pPr>
                      <w:r>
                        <w:t>MuraliMohan</w:t>
                      </w:r>
                    </w:p>
                  </w:tc>
                </w:sdtContent>
              </w:sdt>
            </w:tr>
            <w:tr w:rsidR="00851370">
              <w:tc>
                <w:tcPr>
                  <w:tcW w:w="2400" w:type="dxa"/>
                  <w:tcBorders>
                    <w:left w:val="nil"/>
                  </w:tcBorders>
                </w:tcPr>
                <w:p w:rsidR="00851370" w:rsidRDefault="00327621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  <w:tcBorders>
                    <w:right w:val="nil"/>
                  </w:tcBorders>
                </w:tcPr>
                <w:sdt>
                  <w:sdtPr>
                    <w:id w:val="-90628238"/>
                    <w:placeholder>
                      <w:docPart w:val="B2A21595DEAB4AE4BCA614F2A1504681"/>
                    </w:placeholder>
                    <w15:appearance w15:val="hidden"/>
                  </w:sdtPr>
                  <w:sdtEndPr/>
                  <w:sdtContent>
                    <w:p w:rsidR="00851370" w:rsidRDefault="00B978EC" w:rsidP="00B978EC">
                      <w:pPr>
                        <w:spacing w:after="0"/>
                      </w:pPr>
                      <w:r>
                        <w:t>MuraliMohan</w:t>
                      </w:r>
                    </w:p>
                  </w:sdtContent>
                </w:sdt>
              </w:tc>
            </w:tr>
          </w:tbl>
          <w:p w:rsidR="00851370" w:rsidRDefault="00851370">
            <w:pPr>
              <w:spacing w:after="0"/>
            </w:pPr>
          </w:p>
        </w:tc>
        <w:tc>
          <w:tcPr>
            <w:tcW w:w="5400" w:type="dxa"/>
            <w:tcBorders>
              <w:left w:val="single" w:sz="8" w:space="0" w:color="A5B592" w:themeColor="accent1"/>
            </w:tcBorders>
          </w:tcPr>
          <w:p w:rsidR="00851370" w:rsidRDefault="00327621">
            <w:pPr>
              <w:spacing w:after="0"/>
            </w:pPr>
            <w:r>
              <w:t>Attendees</w:t>
            </w:r>
            <w:r w:rsidR="00B978EC">
              <w:t>:</w:t>
            </w:r>
            <w:r>
              <w:t xml:space="preserve"> </w:t>
            </w:r>
            <w:sdt>
              <w:sdtPr>
                <w:id w:val="503169330"/>
                <w:placeholder>
                  <w:docPart w:val="E3A2B0C3A1C64B7FA54927E5AE323D2A"/>
                </w:placeholder>
                <w15:appearance w15:val="hidden"/>
              </w:sdtPr>
              <w:sdtEndPr/>
              <w:sdtContent>
                <w:r w:rsidR="00B978EC">
                  <w:t>Nay, Fong, Abishek, Murali</w:t>
                </w:r>
              </w:sdtContent>
            </w:sdt>
          </w:p>
          <w:p w:rsidR="00851370" w:rsidRDefault="00327621">
            <w:pPr>
              <w:spacing w:after="0"/>
            </w:pPr>
            <w:r>
              <w:t>Please read</w:t>
            </w:r>
            <w:r w:rsidR="00B978EC">
              <w:t>:</w:t>
            </w:r>
            <w:r>
              <w:t xml:space="preserve"> </w:t>
            </w:r>
            <w:sdt>
              <w:sdtPr>
                <w:id w:val="55895789"/>
                <w:placeholder>
                  <w:docPart w:val="7E68FB4A533F4105B5A242EA2AF4B423"/>
                </w:placeholder>
                <w15:appearance w15:val="hidden"/>
              </w:sdtPr>
              <w:sdtEndPr/>
              <w:sdtContent>
                <w:r w:rsidR="00B978EC">
                  <w:t>[Cm0547 Project Proposal]</w:t>
                </w:r>
              </w:sdtContent>
            </w:sdt>
          </w:p>
          <w:p w:rsidR="00851370" w:rsidRDefault="00AF48F9">
            <w:pPr>
              <w:spacing w:after="0"/>
            </w:pPr>
            <w:r>
              <w:t>Absentee</w:t>
            </w:r>
            <w:r w:rsidR="00B978EC">
              <w:t>: Liem</w:t>
            </w:r>
          </w:p>
        </w:tc>
      </w:tr>
    </w:tbl>
    <w:p w:rsidR="00851370" w:rsidRDefault="00327621">
      <w:pPr>
        <w:pStyle w:val="Heading2"/>
      </w:pPr>
      <w:r>
        <w:t>Agenda Items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genda table"/>
      </w:tblPr>
      <w:tblGrid>
        <w:gridCol w:w="10800"/>
      </w:tblGrid>
      <w:tr w:rsidR="00851370">
        <w:trPr>
          <w:tblHeader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title"/>
            </w:tblPr>
            <w:tblGrid>
              <w:gridCol w:w="6660"/>
              <w:gridCol w:w="2340"/>
              <w:gridCol w:w="1800"/>
            </w:tblGrid>
            <w:tr w:rsidR="00851370">
              <w:tc>
                <w:tcPr>
                  <w:tcW w:w="6660" w:type="dxa"/>
                </w:tcPr>
                <w:p w:rsidR="00851370" w:rsidRDefault="00327621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2340" w:type="dxa"/>
                </w:tcPr>
                <w:p w:rsidR="00851370" w:rsidRDefault="00327621">
                  <w:pPr>
                    <w:pStyle w:val="Heading3"/>
                    <w:spacing w:after="0"/>
                  </w:pPr>
                  <w:r>
                    <w:t>Presenter</w:t>
                  </w:r>
                </w:p>
              </w:tc>
              <w:tc>
                <w:tcPr>
                  <w:tcW w:w="1800" w:type="dxa"/>
                </w:tcPr>
                <w:p w:rsidR="00851370" w:rsidRDefault="00327621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:rsidR="00851370" w:rsidRDefault="00851370">
            <w:pPr>
              <w:pStyle w:val="Heading3"/>
              <w:spacing w:after="0"/>
            </w:pPr>
          </w:p>
        </w:tc>
      </w:tr>
      <w:tr w:rsidR="00851370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items"/>
            </w:tblPr>
            <w:tblGrid>
              <w:gridCol w:w="541"/>
              <w:gridCol w:w="6112"/>
              <w:gridCol w:w="2347"/>
              <w:gridCol w:w="1800"/>
            </w:tblGrid>
            <w:tr w:rsidR="00851370">
              <w:sdt>
                <w:sdtPr>
                  <w:id w:val="-541747410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:rsidR="00851370" w:rsidRDefault="00975FD2">
                      <w:pPr>
                        <w:spacing w:after="0"/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2061053076"/>
                  <w:placeholder>
                    <w:docPart w:val="2C16F0419FD548DFB3C92B3AAAA82434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:rsidR="00851370" w:rsidRDefault="00B978EC" w:rsidP="00B978EC">
                      <w:pPr>
                        <w:spacing w:after="0"/>
                      </w:pPr>
                      <w:r>
                        <w:t>Conduct Team forming</w:t>
                      </w:r>
                    </w:p>
                  </w:tc>
                </w:sdtContent>
              </w:sdt>
              <w:sdt>
                <w:sdtPr>
                  <w:id w:val="416301333"/>
                  <w:placeholder>
                    <w:docPart w:val="997E45FC1B3646A2AA784412B8C7FC63"/>
                  </w:placeholder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:rsidR="00851370" w:rsidRDefault="00B978EC" w:rsidP="00B978EC">
                      <w:pPr>
                        <w:spacing w:after="0"/>
                      </w:pPr>
                      <w:r>
                        <w:t xml:space="preserve">Nay </w:t>
                      </w:r>
                    </w:p>
                  </w:tc>
                </w:sdtContent>
              </w:sdt>
              <w:sdt>
                <w:sdtPr>
                  <w:id w:val="478045287"/>
                  <w:placeholder>
                    <w:docPart w:val="B74239E5985A46C0BF961297AB967528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:rsidR="00851370" w:rsidRDefault="00B978EC" w:rsidP="00B978EC">
                      <w:pPr>
                        <w:spacing w:after="0"/>
                      </w:pPr>
                      <w:r>
                        <w:t>5 mins</w:t>
                      </w:r>
                    </w:p>
                  </w:tc>
                </w:sdtContent>
              </w:sdt>
            </w:tr>
            <w:tr w:rsidR="00851370">
              <w:sdt>
                <w:sdtPr>
                  <w:id w:val="478805058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:rsidR="00851370" w:rsidRDefault="00975FD2">
                      <w:pPr>
                        <w:spacing w:after="0"/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-227545167"/>
                  <w:placeholder>
                    <w:docPart w:val="2C16F0419FD548DFB3C92B3AAAA82434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:rsidR="00851370" w:rsidRDefault="00B978EC" w:rsidP="00B978EC">
                      <w:pPr>
                        <w:spacing w:after="0"/>
                      </w:pPr>
                      <w:r>
                        <w:t>Core Values and Code of Conducts</w:t>
                      </w:r>
                    </w:p>
                  </w:tc>
                </w:sdtContent>
              </w:sdt>
              <w:sdt>
                <w:sdtPr>
                  <w:id w:val="-1036039328"/>
                  <w:placeholder>
                    <w:docPart w:val="997E45FC1B3646A2AA784412B8C7FC63"/>
                  </w:placeholder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:rsidR="00851370" w:rsidRDefault="00975FD2" w:rsidP="00975FD2">
                      <w:pPr>
                        <w:spacing w:after="0"/>
                      </w:pPr>
                      <w:r>
                        <w:t>-</w:t>
                      </w:r>
                    </w:p>
                  </w:tc>
                </w:sdtContent>
              </w:sdt>
              <w:sdt>
                <w:sdtPr>
                  <w:id w:val="-179668635"/>
                  <w:placeholder>
                    <w:docPart w:val="B74239E5985A46C0BF961297AB967528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:rsidR="00851370" w:rsidRDefault="00975FD2" w:rsidP="00975FD2">
                      <w:pPr>
                        <w:spacing w:after="0"/>
                      </w:pPr>
                      <w:r>
                        <w:t>5 mins</w:t>
                      </w:r>
                    </w:p>
                  </w:tc>
                </w:sdtContent>
              </w:sdt>
            </w:tr>
            <w:tr w:rsidR="00851370">
              <w:sdt>
                <w:sdtPr>
                  <w:id w:val="-474600816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:rsidR="00851370" w:rsidRDefault="00975FD2">
                      <w:pPr>
                        <w:spacing w:after="0"/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tc>
                <w:tcPr>
                  <w:tcW w:w="6112" w:type="dxa"/>
                </w:tcPr>
                <w:p w:rsidR="00851370" w:rsidRDefault="00B978EC" w:rsidP="00B978EC">
                  <w:pPr>
                    <w:spacing w:after="0"/>
                    <w:ind w:left="0"/>
                  </w:pPr>
                  <w:r>
                    <w:t xml:space="preserve"> Tasks for a short time </w:t>
                  </w:r>
                </w:p>
              </w:tc>
              <w:sdt>
                <w:sdtPr>
                  <w:id w:val="1686715925"/>
                  <w:placeholder>
                    <w:docPart w:val="997E45FC1B3646A2AA784412B8C7FC63"/>
                  </w:placeholder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:rsidR="00851370" w:rsidRDefault="00975FD2" w:rsidP="00975FD2">
                      <w:pPr>
                        <w:spacing w:after="0"/>
                      </w:pPr>
                      <w:r>
                        <w:t>-</w:t>
                      </w:r>
                    </w:p>
                  </w:tc>
                </w:sdtContent>
              </w:sdt>
              <w:sdt>
                <w:sdtPr>
                  <w:id w:val="-727831273"/>
                  <w:placeholder>
                    <w:docPart w:val="B74239E5985A46C0BF961297AB967528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:rsidR="00851370" w:rsidRDefault="00975FD2" w:rsidP="00975FD2">
                      <w:pPr>
                        <w:spacing w:after="0"/>
                      </w:pPr>
                      <w:r>
                        <w:t>5 mins</w:t>
                      </w:r>
                    </w:p>
                  </w:tc>
                </w:sdtContent>
              </w:sdt>
            </w:tr>
            <w:tr w:rsidR="00851370">
              <w:sdt>
                <w:sdtPr>
                  <w:id w:val="518597841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:rsidR="00851370" w:rsidRDefault="00975FD2">
                      <w:pPr>
                        <w:spacing w:after="0"/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145789670"/>
                  <w:placeholder>
                    <w:docPart w:val="2C16F0419FD548DFB3C92B3AAAA82434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:rsidR="00851370" w:rsidRDefault="00975FD2" w:rsidP="00975FD2">
                      <w:pPr>
                        <w:spacing w:after="0"/>
                      </w:pPr>
                      <w:r>
                        <w:t>Disc Test</w:t>
                      </w:r>
                    </w:p>
                  </w:tc>
                </w:sdtContent>
              </w:sdt>
              <w:sdt>
                <w:sdtPr>
                  <w:id w:val="-589615949"/>
                  <w:placeholder>
                    <w:docPart w:val="997E45FC1B3646A2AA784412B8C7FC63"/>
                  </w:placeholder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:rsidR="00851370" w:rsidRDefault="00975FD2" w:rsidP="00975FD2">
                      <w:pPr>
                        <w:spacing w:after="0"/>
                      </w:pPr>
                      <w:r>
                        <w:t>5</w:t>
                      </w:r>
                    </w:p>
                  </w:tc>
                </w:sdtContent>
              </w:sdt>
              <w:sdt>
                <w:sdtPr>
                  <w:id w:val="733512956"/>
                  <w:placeholder>
                    <w:docPart w:val="B74239E5985A46C0BF961297AB967528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:rsidR="00851370" w:rsidRDefault="00FA1945" w:rsidP="00FA1945">
                      <w:pPr>
                        <w:spacing w:after="0"/>
                      </w:pPr>
                      <w:r>
                        <w:t>5 mins</w:t>
                      </w:r>
                    </w:p>
                  </w:tc>
                </w:sdtContent>
              </w:sdt>
            </w:tr>
          </w:tbl>
          <w:p w:rsidR="00851370" w:rsidRDefault="00851370">
            <w:pPr>
              <w:spacing w:after="0"/>
            </w:pPr>
          </w:p>
        </w:tc>
      </w:tr>
    </w:tbl>
    <w:p w:rsidR="00975FD2" w:rsidRDefault="00975FD2" w:rsidP="00975FD2">
      <w:pPr>
        <w:pStyle w:val="Heading2"/>
      </w:pPr>
      <w:r>
        <w:t>Discussion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genda table"/>
      </w:tblPr>
      <w:tblGrid>
        <w:gridCol w:w="10800"/>
      </w:tblGrid>
      <w:tr w:rsidR="00975FD2" w:rsidTr="00CD4CA9">
        <w:trPr>
          <w:tblHeader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title"/>
            </w:tblPr>
            <w:tblGrid>
              <w:gridCol w:w="6660"/>
              <w:gridCol w:w="1080"/>
              <w:gridCol w:w="3060"/>
            </w:tblGrid>
            <w:tr w:rsidR="00975FD2" w:rsidTr="00FA1945">
              <w:tc>
                <w:tcPr>
                  <w:tcW w:w="6660" w:type="dxa"/>
                </w:tcPr>
                <w:p w:rsidR="00975FD2" w:rsidRDefault="00975FD2" w:rsidP="00CD4CA9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1080" w:type="dxa"/>
                </w:tcPr>
                <w:p w:rsidR="00975FD2" w:rsidRDefault="00975FD2" w:rsidP="00CD4CA9">
                  <w:pPr>
                    <w:pStyle w:val="Heading3"/>
                    <w:spacing w:after="0"/>
                  </w:pPr>
                  <w:r>
                    <w:t>Presenter</w:t>
                  </w:r>
                </w:p>
              </w:tc>
              <w:tc>
                <w:tcPr>
                  <w:tcW w:w="3060" w:type="dxa"/>
                </w:tcPr>
                <w:p w:rsidR="00975FD2" w:rsidRDefault="00FA1945" w:rsidP="00CD4CA9">
                  <w:pPr>
                    <w:pStyle w:val="Heading3"/>
                    <w:spacing w:after="0"/>
                  </w:pPr>
                  <w:r>
                    <w:t>Note</w:t>
                  </w:r>
                </w:p>
              </w:tc>
            </w:tr>
          </w:tbl>
          <w:p w:rsidR="00975FD2" w:rsidRDefault="00975FD2" w:rsidP="00CD4CA9">
            <w:pPr>
              <w:pStyle w:val="Heading3"/>
              <w:spacing w:after="0"/>
            </w:pPr>
          </w:p>
        </w:tc>
      </w:tr>
      <w:tr w:rsidR="00975FD2" w:rsidTr="00CD4CA9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items"/>
            </w:tblPr>
            <w:tblGrid>
              <w:gridCol w:w="541"/>
              <w:gridCol w:w="6112"/>
              <w:gridCol w:w="1087"/>
              <w:gridCol w:w="3060"/>
            </w:tblGrid>
            <w:tr w:rsidR="00975FD2" w:rsidTr="00FA1945">
              <w:sdt>
                <w:sdtPr>
                  <w:id w:val="1407657290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41" w:type="dxa"/>
                    </w:tcPr>
                    <w:p w:rsidR="00975FD2" w:rsidRDefault="00975FD2" w:rsidP="00975FD2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6112" w:type="dxa"/>
                </w:tcPr>
                <w:p w:rsidR="00975FD2" w:rsidRDefault="00975FD2" w:rsidP="00975FD2">
                  <w:pPr>
                    <w:tabs>
                      <w:tab w:val="center" w:pos="3092"/>
                    </w:tabs>
                    <w:spacing w:after="0"/>
                  </w:pPr>
                  <w:sdt>
                    <w:sdtPr>
                      <w:id w:val="-2001725272"/>
                      <w:placeholder>
                        <w:docPart w:val="B1F218C0F15348E289BBC1825465AEED"/>
                      </w:placeholder>
                      <w15:appearance w15:val="hidden"/>
                    </w:sdtPr>
                    <w:sdtContent>
                      <w:r>
                        <w:t>Conduct Team forming</w:t>
                      </w:r>
                    </w:sdtContent>
                  </w:sdt>
                  <w:r>
                    <w:tab/>
                  </w:r>
                </w:p>
                <w:p w:rsidR="00975FD2" w:rsidRDefault="00975FD2" w:rsidP="00975FD2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 xml:space="preserve">The team will include 5 people. </w:t>
                  </w:r>
                </w:p>
                <w:p w:rsidR="00975FD2" w:rsidRDefault="00975FD2" w:rsidP="00975FD2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Will work together to archive a good proposal.</w:t>
                  </w:r>
                </w:p>
              </w:tc>
              <w:sdt>
                <w:sdtPr>
                  <w:id w:val="1464849190"/>
                  <w:placeholder>
                    <w:docPart w:val="39F41A0F1F7A4ED59B6E144CDCD4C341"/>
                  </w:placeholder>
                  <w15:appearance w15:val="hidden"/>
                </w:sdtPr>
                <w:sdtContent>
                  <w:tc>
                    <w:tcPr>
                      <w:tcW w:w="1087" w:type="dxa"/>
                    </w:tcPr>
                    <w:p w:rsidR="00975FD2" w:rsidRDefault="00975FD2" w:rsidP="00975FD2">
                      <w:pPr>
                        <w:spacing w:after="0"/>
                      </w:pPr>
                      <w:r>
                        <w:t>Nay</w:t>
                      </w:r>
                    </w:p>
                  </w:tc>
                </w:sdtContent>
              </w:sdt>
              <w:sdt>
                <w:sdtPr>
                  <w:id w:val="-1328348839"/>
                  <w:placeholder>
                    <w:docPart w:val="5A92B17AF3DB4F8AAA637F2073A68D0F"/>
                  </w:placeholder>
                  <w:showingPlcHdr/>
                  <w15:appearance w15:val="hidden"/>
                </w:sdtPr>
                <w:sdtContent>
                  <w:tc>
                    <w:tcPr>
                      <w:tcW w:w="3060" w:type="dxa"/>
                    </w:tcPr>
                    <w:p w:rsidR="00975FD2" w:rsidRDefault="00975FD2" w:rsidP="00975FD2">
                      <w:pPr>
                        <w:spacing w:after="0"/>
                      </w:pPr>
                      <w:r>
                        <w:t>[Time]</w:t>
                      </w:r>
                    </w:p>
                  </w:tc>
                </w:sdtContent>
              </w:sdt>
            </w:tr>
            <w:tr w:rsidR="00975FD2" w:rsidTr="00FA1945">
              <w:sdt>
                <w:sdtPr>
                  <w:id w:val="-261309304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41" w:type="dxa"/>
                    </w:tcPr>
                    <w:p w:rsidR="00975FD2" w:rsidRDefault="00975FD2" w:rsidP="00975FD2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732205309"/>
                  <w:placeholder>
                    <w:docPart w:val="496B31C4FF5142618024BB62C6B3A8C6"/>
                  </w:placeholder>
                  <w15:appearance w15:val="hidden"/>
                </w:sdtPr>
                <w:sdtContent>
                  <w:tc>
                    <w:tcPr>
                      <w:tcW w:w="6112" w:type="dxa"/>
                    </w:tcPr>
                    <w:p w:rsidR="00975FD2" w:rsidRDefault="00975FD2" w:rsidP="00975FD2">
                      <w:pPr>
                        <w:spacing w:after="0"/>
                      </w:pPr>
                      <w:r>
                        <w:t>Core Values and Code of Conducts</w:t>
                      </w:r>
                    </w:p>
                    <w:p w:rsidR="00975FD2" w:rsidRDefault="006B46F9" w:rsidP="00975FD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enter" w:pos="3092"/>
                        </w:tabs>
                        <w:spacing w:after="0"/>
                      </w:pPr>
                      <w:r>
                        <w:t>Quality assurance</w:t>
                      </w:r>
                    </w:p>
                    <w:p w:rsidR="006B46F9" w:rsidRDefault="006B46F9" w:rsidP="00975FD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enter" w:pos="3092"/>
                        </w:tabs>
                        <w:spacing w:after="0"/>
                      </w:pPr>
                      <w:r>
                        <w:t>Code of Ethics</w:t>
                      </w:r>
                    </w:p>
                    <w:p w:rsidR="006B46F9" w:rsidRDefault="006B46F9" w:rsidP="00975FD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enter" w:pos="3092"/>
                        </w:tabs>
                        <w:spacing w:after="0"/>
                      </w:pPr>
                      <w:r>
                        <w:t>Core values</w:t>
                      </w:r>
                    </w:p>
                    <w:p w:rsidR="00975FD2" w:rsidRDefault="00975FD2" w:rsidP="00975FD2">
                      <w:pPr>
                        <w:spacing w:after="0"/>
                      </w:pPr>
                    </w:p>
                  </w:tc>
                </w:sdtContent>
              </w:sdt>
              <w:sdt>
                <w:sdtPr>
                  <w:id w:val="2051422884"/>
                  <w:placeholder>
                    <w:docPart w:val="39F41A0F1F7A4ED59B6E144CDCD4C341"/>
                  </w:placeholder>
                  <w15:appearance w15:val="hidden"/>
                </w:sdtPr>
                <w:sdtContent>
                  <w:tc>
                    <w:tcPr>
                      <w:tcW w:w="1087" w:type="dxa"/>
                    </w:tcPr>
                    <w:p w:rsidR="00975FD2" w:rsidRDefault="00975FD2" w:rsidP="00975FD2">
                      <w:pPr>
                        <w:spacing w:after="0"/>
                      </w:pPr>
                      <w:r>
                        <w:t>-</w:t>
                      </w:r>
                    </w:p>
                  </w:tc>
                </w:sdtContent>
              </w:sdt>
              <w:sdt>
                <w:sdtPr>
                  <w:id w:val="-356811278"/>
                  <w:placeholder>
                    <w:docPart w:val="5A92B17AF3DB4F8AAA637F2073A68D0F"/>
                  </w:placeholder>
                  <w:showingPlcHdr/>
                  <w15:appearance w15:val="hidden"/>
                </w:sdtPr>
                <w:sdtContent>
                  <w:tc>
                    <w:tcPr>
                      <w:tcW w:w="3060" w:type="dxa"/>
                    </w:tcPr>
                    <w:p w:rsidR="00975FD2" w:rsidRDefault="00975FD2" w:rsidP="00975FD2">
                      <w:pPr>
                        <w:spacing w:after="0"/>
                      </w:pPr>
                      <w:r>
                        <w:t>[Time]</w:t>
                      </w:r>
                    </w:p>
                  </w:tc>
                </w:sdtContent>
              </w:sdt>
            </w:tr>
            <w:tr w:rsidR="00975FD2" w:rsidTr="00FA1945">
              <w:sdt>
                <w:sdtPr>
                  <w:id w:val="215474349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41" w:type="dxa"/>
                    </w:tcPr>
                    <w:p w:rsidR="00975FD2" w:rsidRDefault="00975FD2" w:rsidP="00975FD2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6112" w:type="dxa"/>
                </w:tcPr>
                <w:p w:rsidR="00975FD2" w:rsidRDefault="00975FD2" w:rsidP="00975FD2">
                  <w:pPr>
                    <w:spacing w:after="0"/>
                    <w:ind w:left="0"/>
                  </w:pPr>
                  <w:r>
                    <w:t xml:space="preserve"> Tasks for a short time </w:t>
                  </w:r>
                </w:p>
                <w:p w:rsidR="00FA1945" w:rsidRDefault="00FA1945" w:rsidP="00FA194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Research on project</w:t>
                  </w:r>
                </w:p>
                <w:p w:rsidR="00FA1945" w:rsidRDefault="00FA1945" w:rsidP="00FA194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PM and Cover letter</w:t>
                  </w:r>
                </w:p>
                <w:p w:rsidR="00FA1945" w:rsidRDefault="00FA1945" w:rsidP="00FA1945">
                  <w:pPr>
                    <w:pStyle w:val="ListParagraph"/>
                    <w:tabs>
                      <w:tab w:val="center" w:pos="3092"/>
                    </w:tabs>
                    <w:spacing w:after="0"/>
                    <w:ind w:left="432"/>
                  </w:pPr>
                </w:p>
              </w:tc>
              <w:sdt>
                <w:sdtPr>
                  <w:id w:val="-1183038944"/>
                  <w:placeholder>
                    <w:docPart w:val="39F41A0F1F7A4ED59B6E144CDCD4C341"/>
                  </w:placeholder>
                  <w15:appearance w15:val="hidden"/>
                </w:sdtPr>
                <w:sdtContent>
                  <w:tc>
                    <w:tcPr>
                      <w:tcW w:w="1087" w:type="dxa"/>
                    </w:tcPr>
                    <w:p w:rsidR="00975FD2" w:rsidRDefault="00975FD2" w:rsidP="00975FD2">
                      <w:pPr>
                        <w:spacing w:after="0"/>
                      </w:pPr>
                      <w:r>
                        <w:t>-</w:t>
                      </w:r>
                    </w:p>
                  </w:tc>
                </w:sdtContent>
              </w:sdt>
              <w:sdt>
                <w:sdtPr>
                  <w:id w:val="424388700"/>
                  <w:placeholder>
                    <w:docPart w:val="5A92B17AF3DB4F8AAA637F2073A68D0F"/>
                  </w:placeholder>
                  <w:showingPlcHdr/>
                  <w15:appearance w15:val="hidden"/>
                </w:sdtPr>
                <w:sdtContent>
                  <w:tc>
                    <w:tcPr>
                      <w:tcW w:w="3060" w:type="dxa"/>
                    </w:tcPr>
                    <w:p w:rsidR="00975FD2" w:rsidRDefault="00975FD2" w:rsidP="00975FD2">
                      <w:pPr>
                        <w:spacing w:after="0"/>
                      </w:pPr>
                      <w:r>
                        <w:t>[Time]</w:t>
                      </w:r>
                    </w:p>
                  </w:tc>
                </w:sdtContent>
              </w:sdt>
            </w:tr>
            <w:tr w:rsidR="00975FD2" w:rsidTr="00FA1945">
              <w:sdt>
                <w:sdtPr>
                  <w:id w:val="754940987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41" w:type="dxa"/>
                    </w:tcPr>
                    <w:p w:rsidR="00975FD2" w:rsidRDefault="00975FD2" w:rsidP="00975FD2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703942141"/>
                  <w:placeholder>
                    <w:docPart w:val="BF1925434EC447529EC915D647F850A6"/>
                  </w:placeholder>
                  <w15:appearance w15:val="hidden"/>
                </w:sdtPr>
                <w:sdtContent>
                  <w:tc>
                    <w:tcPr>
                      <w:tcW w:w="6112" w:type="dxa"/>
                    </w:tcPr>
                    <w:p w:rsidR="00FA1945" w:rsidRDefault="00975FD2" w:rsidP="00975FD2">
                      <w:pPr>
                        <w:spacing w:after="0"/>
                      </w:pPr>
                      <w:r>
                        <w:t>Disc Test</w:t>
                      </w:r>
                    </w:p>
                    <w:p w:rsidR="00FA1945" w:rsidRDefault="00FA1945" w:rsidP="00FA194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enter" w:pos="3092"/>
                        </w:tabs>
                        <w:spacing w:after="0"/>
                      </w:pPr>
                      <w:r>
                        <w:t>Each person is to do a DISC test and upload it</w:t>
                      </w:r>
                    </w:p>
                    <w:p w:rsidR="00975FD2" w:rsidRDefault="00975FD2" w:rsidP="00975FD2">
                      <w:pPr>
                        <w:spacing w:after="0"/>
                      </w:pPr>
                    </w:p>
                  </w:tc>
                </w:sdtContent>
              </w:sdt>
              <w:sdt>
                <w:sdtPr>
                  <w:id w:val="-1759504331"/>
                  <w:placeholder>
                    <w:docPart w:val="39F41A0F1F7A4ED59B6E144CDCD4C341"/>
                  </w:placeholder>
                  <w15:appearance w15:val="hidden"/>
                </w:sdtPr>
                <w:sdtContent>
                  <w:tc>
                    <w:tcPr>
                      <w:tcW w:w="1087" w:type="dxa"/>
                    </w:tcPr>
                    <w:p w:rsidR="00975FD2" w:rsidRDefault="00975FD2" w:rsidP="00975FD2">
                      <w:pPr>
                        <w:spacing w:after="0"/>
                      </w:pPr>
                      <w:r>
                        <w:t>-</w:t>
                      </w:r>
                    </w:p>
                  </w:tc>
                </w:sdtContent>
              </w:sdt>
              <w:sdt>
                <w:sdtPr>
                  <w:id w:val="-45918840"/>
                  <w:placeholder>
                    <w:docPart w:val="5A92B17AF3DB4F8AAA637F2073A68D0F"/>
                  </w:placeholder>
                  <w:showingPlcHdr/>
                  <w15:appearance w15:val="hidden"/>
                </w:sdtPr>
                <w:sdtContent>
                  <w:tc>
                    <w:tcPr>
                      <w:tcW w:w="3060" w:type="dxa"/>
                    </w:tcPr>
                    <w:p w:rsidR="00975FD2" w:rsidRDefault="00975FD2" w:rsidP="00975FD2">
                      <w:pPr>
                        <w:spacing w:after="0"/>
                      </w:pPr>
                      <w:r>
                        <w:t>[Time]</w:t>
                      </w:r>
                    </w:p>
                  </w:tc>
                </w:sdtContent>
              </w:sdt>
            </w:tr>
          </w:tbl>
          <w:p w:rsidR="00975FD2" w:rsidRDefault="00975FD2" w:rsidP="00CD4CA9">
            <w:pPr>
              <w:spacing w:after="0"/>
            </w:pPr>
          </w:p>
        </w:tc>
      </w:tr>
    </w:tbl>
    <w:p w:rsidR="00975FD2" w:rsidRDefault="00975FD2" w:rsidP="00975FD2">
      <w:pPr>
        <w:pStyle w:val="Heading2"/>
      </w:pPr>
    </w:p>
    <w:p w:rsidR="00AF48F9" w:rsidRDefault="00AF48F9" w:rsidP="00AF48F9">
      <w:pPr>
        <w:pStyle w:val="Heading2"/>
      </w:pPr>
      <w:r>
        <w:t>Action taken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genda table"/>
      </w:tblPr>
      <w:tblGrid>
        <w:gridCol w:w="10800"/>
      </w:tblGrid>
      <w:tr w:rsidR="00AF48F9" w:rsidTr="00624BCF">
        <w:trPr>
          <w:tblHeader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title"/>
            </w:tblPr>
            <w:tblGrid>
              <w:gridCol w:w="6660"/>
              <w:gridCol w:w="2340"/>
              <w:gridCol w:w="1800"/>
            </w:tblGrid>
            <w:tr w:rsidR="00AF48F9" w:rsidTr="00624BCF">
              <w:tc>
                <w:tcPr>
                  <w:tcW w:w="6660" w:type="dxa"/>
                </w:tcPr>
                <w:p w:rsidR="00AF48F9" w:rsidRDefault="00AF48F9" w:rsidP="00624BCF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2340" w:type="dxa"/>
                </w:tcPr>
                <w:p w:rsidR="00AF48F9" w:rsidRDefault="00FA1945" w:rsidP="00624BCF">
                  <w:pPr>
                    <w:pStyle w:val="Heading3"/>
                    <w:spacing w:after="0"/>
                  </w:pPr>
                  <w:r>
                    <w:t>Assigned to</w:t>
                  </w:r>
                </w:p>
              </w:tc>
              <w:tc>
                <w:tcPr>
                  <w:tcW w:w="1800" w:type="dxa"/>
                </w:tcPr>
                <w:p w:rsidR="00AF48F9" w:rsidRDefault="00AF48F9" w:rsidP="00624BCF">
                  <w:pPr>
                    <w:pStyle w:val="Heading3"/>
                    <w:spacing w:after="0"/>
                  </w:pPr>
                  <w:r>
                    <w:t>Deadline</w:t>
                  </w:r>
                </w:p>
              </w:tc>
            </w:tr>
          </w:tbl>
          <w:p w:rsidR="00AF48F9" w:rsidRDefault="00AF48F9" w:rsidP="00624BCF">
            <w:pPr>
              <w:pStyle w:val="Heading3"/>
              <w:spacing w:after="0"/>
            </w:pPr>
          </w:p>
        </w:tc>
      </w:tr>
      <w:tr w:rsidR="00AF48F9" w:rsidTr="00624BCF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items"/>
            </w:tblPr>
            <w:tblGrid>
              <w:gridCol w:w="541"/>
              <w:gridCol w:w="6112"/>
              <w:gridCol w:w="2347"/>
              <w:gridCol w:w="1800"/>
            </w:tblGrid>
            <w:tr w:rsidR="00AF48F9" w:rsidTr="00624BCF">
              <w:sdt>
                <w:sdtPr>
                  <w:id w:val="-1078595444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:rsidR="00AF48F9" w:rsidRDefault="00AF48F9" w:rsidP="00624BCF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774931601"/>
                  <w:placeholder>
                    <w:docPart w:val="40A2AFD0825D4A40AAEE9C4902FBFEC1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:rsidR="00FA1945" w:rsidRDefault="00FA1945" w:rsidP="00FA1945">
                      <w:pPr>
                        <w:tabs>
                          <w:tab w:val="center" w:pos="3092"/>
                        </w:tabs>
                        <w:spacing w:after="0"/>
                      </w:pPr>
                      <w:sdt>
                        <w:sdtPr>
                          <w:id w:val="-1001578189"/>
                          <w:placeholder>
                            <w:docPart w:val="5BE4BED3A38E4C15B9FED4CBF9658D57"/>
                          </w:placeholder>
                          <w15:appearance w15:val="hidden"/>
                        </w:sdtPr>
                        <w:sdtContent>
                          <w:r>
                            <w:t>Conduct Team forming</w:t>
                          </w:r>
                        </w:sdtContent>
                      </w:sdt>
                      <w:r>
                        <w:tab/>
                      </w:r>
                    </w:p>
                    <w:p w:rsidR="00FA1945" w:rsidRDefault="00FA1945" w:rsidP="00FA1945">
                      <w:pPr>
                        <w:tabs>
                          <w:tab w:val="center" w:pos="3092"/>
                        </w:tabs>
                        <w:spacing w:after="0"/>
                      </w:pPr>
                      <w:r>
                        <w:t>The te</w:t>
                      </w:r>
                      <w:r>
                        <w:t>am will inclu</w:t>
                      </w:r>
                      <w:r>
                        <w:t>de These people:</w:t>
                      </w:r>
                    </w:p>
                    <w:p w:rsidR="00FA1945" w:rsidRDefault="00FA1945" w:rsidP="00FA194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/>
                        <w:rPr>
                          <w:rFonts w:ascii="Courier New" w:eastAsia="Times New Roman" w:hAnsi="Courier New" w:cs="Courier New"/>
                          <w:color w:val="000000"/>
                          <w:lang w:eastAsia="zh-CN"/>
                        </w:rPr>
                      </w:pPr>
                      <w:r w:rsidRPr="00FA1945">
                        <w:rPr>
                          <w:rFonts w:ascii="Courier New" w:eastAsia="Times New Roman" w:hAnsi="Courier New" w:cs="Courier New"/>
                          <w:color w:val="000000"/>
                          <w:lang w:eastAsia="zh-CN"/>
                        </w:rPr>
                        <w:t>Nay Myat Min</w:t>
                      </w:r>
                    </w:p>
                    <w:p w:rsidR="00FA1945" w:rsidRDefault="00FA1945" w:rsidP="00FA194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/>
                        <w:rPr>
                          <w:rFonts w:ascii="Courier New" w:eastAsia="Times New Roman" w:hAnsi="Courier New" w:cs="Courier New"/>
                          <w:color w:val="000000"/>
                          <w:lang w:eastAsia="zh-C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lang w:eastAsia="zh-CN"/>
                        </w:rPr>
                        <w:t>Chong Wei Fong</w:t>
                      </w:r>
                    </w:p>
                    <w:p w:rsidR="00FA1945" w:rsidRDefault="00FA1945" w:rsidP="00FA194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/>
                        <w:rPr>
                          <w:rFonts w:ascii="Courier New" w:eastAsia="Times New Roman" w:hAnsi="Courier New" w:cs="Courier New"/>
                          <w:color w:val="000000"/>
                          <w:lang w:eastAsia="zh-C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lang w:eastAsia="zh-CN"/>
                        </w:rPr>
                        <w:t>Abishek</w:t>
                      </w:r>
                    </w:p>
                    <w:p w:rsidR="00FA1945" w:rsidRDefault="00FA1945" w:rsidP="00FA194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/>
                        <w:rPr>
                          <w:rFonts w:ascii="Courier New" w:eastAsia="Times New Roman" w:hAnsi="Courier New" w:cs="Courier New"/>
                          <w:color w:val="000000"/>
                          <w:lang w:eastAsia="zh-C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lang w:eastAsia="zh-CN"/>
                        </w:rPr>
                        <w:t>Muralimohan</w:t>
                      </w:r>
                    </w:p>
                    <w:p w:rsidR="00FA1945" w:rsidRPr="00FA1945" w:rsidRDefault="00FA1945" w:rsidP="00FA194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/>
                        <w:rPr>
                          <w:rFonts w:ascii="Courier New" w:eastAsia="Times New Roman" w:hAnsi="Courier New" w:cs="Courier New"/>
                          <w:color w:val="000000"/>
                          <w:lang w:eastAsia="zh-C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lang w:eastAsia="zh-CN"/>
                        </w:rPr>
                        <w:t>Nguyen Duc Liem</w:t>
                      </w:r>
                    </w:p>
                    <w:p w:rsidR="00AF48F9" w:rsidRDefault="00AF48F9" w:rsidP="00FA1945">
                      <w:pPr>
                        <w:spacing w:after="0"/>
                      </w:pPr>
                    </w:p>
                  </w:tc>
                </w:sdtContent>
              </w:sdt>
              <w:sdt>
                <w:sdtPr>
                  <w:id w:val="1201515275"/>
                  <w:placeholder>
                    <w:docPart w:val="8041EE9A24724961B3402DCFC3CCBC3A"/>
                  </w:placeholder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:rsidR="00AF48F9" w:rsidRDefault="00FA1945" w:rsidP="00FA1945">
                      <w:pPr>
                        <w:spacing w:after="0"/>
                      </w:pPr>
                      <w:r>
                        <w:t>-</w:t>
                      </w:r>
                    </w:p>
                  </w:tc>
                </w:sdtContent>
              </w:sdt>
              <w:sdt>
                <w:sdtPr>
                  <w:id w:val="557597870"/>
                  <w:placeholder>
                    <w:docPart w:val="F25DD8C393574D3786B9CEEDED250EB1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:rsidR="00AF48F9" w:rsidRDefault="00FA1945" w:rsidP="00FA1945">
                      <w:pPr>
                        <w:spacing w:after="0"/>
                      </w:pPr>
                      <w:r>
                        <w:t>-</w:t>
                      </w:r>
                    </w:p>
                  </w:tc>
                </w:sdtContent>
              </w:sdt>
            </w:tr>
            <w:tr w:rsidR="00FA1945" w:rsidTr="00624BCF">
              <w:sdt>
                <w:sdtPr>
                  <w:id w:val="-296844747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41" w:type="dxa"/>
                    </w:tcPr>
                    <w:p w:rsidR="00FA1945" w:rsidRDefault="00FA1945" w:rsidP="00FA1945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262151562"/>
                  <w:placeholder>
                    <w:docPart w:val="2CA59C90A3A14F368FB0F8B03C4D45B8"/>
                  </w:placeholder>
                  <w15:appearance w15:val="hidden"/>
                </w:sdtPr>
                <w:sdtContent>
                  <w:tc>
                    <w:tcPr>
                      <w:tcW w:w="6112" w:type="dxa"/>
                    </w:tcPr>
                    <w:p w:rsidR="00FA1945" w:rsidRDefault="00FA1945" w:rsidP="00FA1945">
                      <w:pPr>
                        <w:spacing w:after="0"/>
                      </w:pPr>
                      <w:r>
                        <w:t>Core Values and Code of Conducts</w:t>
                      </w:r>
                    </w:p>
                    <w:p w:rsidR="00FA1945" w:rsidRDefault="00FA1945" w:rsidP="00FA194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enter" w:pos="3092"/>
                        </w:tabs>
                        <w:spacing w:after="0"/>
                      </w:pPr>
                      <w:r>
                        <w:t>Not yet decided</w:t>
                      </w:r>
                    </w:p>
                    <w:p w:rsidR="00FA1945" w:rsidRDefault="00FA1945" w:rsidP="00FA1945">
                      <w:pPr>
                        <w:spacing w:after="0"/>
                      </w:pPr>
                    </w:p>
                  </w:tc>
                </w:sdtContent>
              </w:sdt>
              <w:sdt>
                <w:sdtPr>
                  <w:id w:val="-774401004"/>
                  <w:placeholder>
                    <w:docPart w:val="D6B31594E15F4B7EBF5D6851370CA4EF"/>
                  </w:placeholder>
                  <w15:appearance w15:val="hidden"/>
                </w:sdtPr>
                <w:sdtContent>
                  <w:tc>
                    <w:tcPr>
                      <w:tcW w:w="2347" w:type="dxa"/>
                    </w:tcPr>
                    <w:p w:rsidR="00FA1945" w:rsidRDefault="00FA1945" w:rsidP="00FA1945">
                      <w:pPr>
                        <w:spacing w:after="0"/>
                      </w:pPr>
                      <w:r>
                        <w:t>Whole team</w:t>
                      </w:r>
                    </w:p>
                  </w:tc>
                </w:sdtContent>
              </w:sdt>
              <w:sdt>
                <w:sdtPr>
                  <w:id w:val="387378020"/>
                  <w:placeholder>
                    <w:docPart w:val="1D13023E397B4C0FA27F52BB799E6A45"/>
                  </w:placeholder>
                  <w15:appearance w15:val="hidden"/>
                </w:sdtPr>
                <w:sdtContent>
                  <w:tc>
                    <w:tcPr>
                      <w:tcW w:w="1800" w:type="dxa"/>
                    </w:tcPr>
                    <w:p w:rsidR="00FA1945" w:rsidRDefault="00FA1945" w:rsidP="00FA1945">
                      <w:pPr>
                        <w:spacing w:after="0"/>
                      </w:pPr>
                      <w:r>
                        <w:t>-</w:t>
                      </w:r>
                    </w:p>
                  </w:tc>
                </w:sdtContent>
              </w:sdt>
            </w:tr>
            <w:tr w:rsidR="00FA1945" w:rsidTr="00624BCF">
              <w:sdt>
                <w:sdtPr>
                  <w:id w:val="-754522855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41" w:type="dxa"/>
                    </w:tcPr>
                    <w:p w:rsidR="00FA1945" w:rsidRDefault="00FA1945" w:rsidP="00FA1945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6112" w:type="dxa"/>
                </w:tcPr>
                <w:p w:rsidR="00FA1945" w:rsidRDefault="00FA1945" w:rsidP="00FA1945">
                  <w:pPr>
                    <w:spacing w:after="0"/>
                    <w:ind w:left="0"/>
                  </w:pPr>
                  <w:r>
                    <w:t xml:space="preserve"> Tasks for a short time </w:t>
                  </w:r>
                </w:p>
                <w:p w:rsidR="00FA1945" w:rsidRDefault="00FA1945" w:rsidP="00FA1945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PM and Cover letter assigned to Nay</w:t>
                  </w:r>
                </w:p>
                <w:p w:rsidR="00FA1945" w:rsidRDefault="00FA1945" w:rsidP="00FA1945">
                  <w:pPr>
                    <w:pStyle w:val="ListParagraph"/>
                    <w:tabs>
                      <w:tab w:val="center" w:pos="3092"/>
                    </w:tabs>
                    <w:spacing w:after="0"/>
                    <w:ind w:left="432"/>
                  </w:pPr>
                </w:p>
              </w:tc>
              <w:sdt>
                <w:sdtPr>
                  <w:id w:val="-1517225606"/>
                  <w:placeholder>
                    <w:docPart w:val="D6B31594E15F4B7EBF5D6851370CA4EF"/>
                  </w:placeholder>
                  <w15:appearance w15:val="hidden"/>
                </w:sdtPr>
                <w:sdtContent>
                  <w:tc>
                    <w:tcPr>
                      <w:tcW w:w="2347" w:type="dxa"/>
                    </w:tcPr>
                    <w:p w:rsidR="00FA1945" w:rsidRDefault="00FA1945" w:rsidP="00FA1945">
                      <w:pPr>
                        <w:spacing w:after="0"/>
                      </w:pPr>
                      <w:r>
                        <w:t>Nay</w:t>
                      </w:r>
                    </w:p>
                  </w:tc>
                </w:sdtContent>
              </w:sdt>
              <w:sdt>
                <w:sdtPr>
                  <w:id w:val="872414124"/>
                  <w:placeholder>
                    <w:docPart w:val="1D13023E397B4C0FA27F52BB799E6A45"/>
                  </w:placeholder>
                  <w15:appearance w15:val="hidden"/>
                </w:sdtPr>
                <w:sdtContent>
                  <w:tc>
                    <w:tcPr>
                      <w:tcW w:w="1800" w:type="dxa"/>
                    </w:tcPr>
                    <w:p w:rsidR="00FA1945" w:rsidRDefault="00FA1945" w:rsidP="00FA1945">
                      <w:pPr>
                        <w:spacing w:after="0"/>
                      </w:pPr>
                      <w:r>
                        <w:t>10</w:t>
                      </w:r>
                      <w:r w:rsidRPr="00FA1945">
                        <w:rPr>
                          <w:vertAlign w:val="superscript"/>
                        </w:rPr>
                        <w:t>th</w:t>
                      </w:r>
                      <w:r>
                        <w:t xml:space="preserve"> OCT 2016</w:t>
                      </w:r>
                    </w:p>
                  </w:tc>
                </w:sdtContent>
              </w:sdt>
            </w:tr>
            <w:tr w:rsidR="00FA1945" w:rsidTr="00624BCF">
              <w:sdt>
                <w:sdtPr>
                  <w:id w:val="1497221417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41" w:type="dxa"/>
                    </w:tcPr>
                    <w:p w:rsidR="00FA1945" w:rsidRDefault="00FA1945" w:rsidP="00FA1945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882842286"/>
                  <w:placeholder>
                    <w:docPart w:val="1E7660BD368F4DF1AE48AFDCE0260116"/>
                  </w:placeholder>
                  <w15:appearance w15:val="hidden"/>
                </w:sdtPr>
                <w:sdtContent>
                  <w:tc>
                    <w:tcPr>
                      <w:tcW w:w="6112" w:type="dxa"/>
                    </w:tcPr>
                    <w:p w:rsidR="00FA1945" w:rsidRDefault="00FA1945" w:rsidP="00FA1945">
                      <w:pPr>
                        <w:spacing w:after="0"/>
                      </w:pPr>
                      <w:r>
                        <w:t>Disc Test</w:t>
                      </w:r>
                    </w:p>
                    <w:p w:rsidR="00FA1945" w:rsidRDefault="00FA1945" w:rsidP="00FA194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enter" w:pos="3092"/>
                        </w:tabs>
                        <w:spacing w:after="0"/>
                      </w:pPr>
                      <w:r>
                        <w:t>Each person is to do a DISC test and upload it</w:t>
                      </w:r>
                    </w:p>
                    <w:p w:rsidR="00FA1945" w:rsidRDefault="00FA1945" w:rsidP="00FA1945">
                      <w:pPr>
                        <w:spacing w:after="0"/>
                      </w:pPr>
                    </w:p>
                  </w:tc>
                </w:sdtContent>
              </w:sdt>
              <w:sdt>
                <w:sdtPr>
                  <w:id w:val="787244877"/>
                  <w:placeholder>
                    <w:docPart w:val="D6B31594E15F4B7EBF5D6851370CA4EF"/>
                  </w:placeholder>
                  <w15:appearance w15:val="hidden"/>
                </w:sdtPr>
                <w:sdtContent>
                  <w:tc>
                    <w:tcPr>
                      <w:tcW w:w="2347" w:type="dxa"/>
                    </w:tcPr>
                    <w:p w:rsidR="00FA1945" w:rsidRDefault="00FA1945" w:rsidP="00FA1945">
                      <w:pPr>
                        <w:spacing w:after="0"/>
                      </w:pPr>
                      <w:r>
                        <w:t>Whole Team</w:t>
                      </w:r>
                    </w:p>
                  </w:tc>
                </w:sdtContent>
              </w:sdt>
              <w:sdt>
                <w:sdtPr>
                  <w:id w:val="1443890291"/>
                  <w:placeholder>
                    <w:docPart w:val="1D13023E397B4C0FA27F52BB799E6A45"/>
                  </w:placeholder>
                  <w15:appearance w15:val="hidden"/>
                </w:sdtPr>
                <w:sdtContent>
                  <w:tc>
                    <w:tcPr>
                      <w:tcW w:w="1800" w:type="dxa"/>
                    </w:tcPr>
                    <w:p w:rsidR="00FA1945" w:rsidRDefault="00FA1945" w:rsidP="00FA1945">
                      <w:pPr>
                        <w:spacing w:after="0"/>
                      </w:pPr>
                      <w:r>
                        <w:t>10</w:t>
                      </w:r>
                      <w:r w:rsidRPr="00FA1945">
                        <w:rPr>
                          <w:vertAlign w:val="superscript"/>
                        </w:rPr>
                        <w:t>th</w:t>
                      </w:r>
                      <w:r>
                        <w:t xml:space="preserve"> OCT 2016</w:t>
                      </w:r>
                    </w:p>
                  </w:tc>
                </w:sdtContent>
              </w:sdt>
            </w:tr>
          </w:tbl>
          <w:p w:rsidR="00AF48F9" w:rsidRDefault="00AF48F9" w:rsidP="00624BCF">
            <w:pPr>
              <w:spacing w:after="0"/>
            </w:pPr>
          </w:p>
        </w:tc>
      </w:tr>
    </w:tbl>
    <w:p w:rsidR="00AF48F9" w:rsidRDefault="00AF48F9">
      <w:pPr>
        <w:pStyle w:val="Heading2"/>
      </w:pPr>
    </w:p>
    <w:p w:rsidR="00851370" w:rsidRDefault="00327621">
      <w:pPr>
        <w:pStyle w:val="Heading2"/>
      </w:pPr>
      <w:r>
        <w:t>Other Information</w:t>
      </w:r>
    </w:p>
    <w:p w:rsidR="00851370" w:rsidRDefault="00AF48F9">
      <w:r>
        <w:t xml:space="preserve">Next meeting </w:t>
      </w:r>
      <w:sdt>
        <w:sdtPr>
          <w:id w:val="-329751391"/>
          <w:placeholder>
            <w:docPart w:val="B894892998D4487898587488B7ED9AB6"/>
          </w:placeholder>
          <w15:appearance w15:val="hidden"/>
        </w:sdtPr>
        <w:sdtEndPr/>
        <w:sdtContent>
          <w:r>
            <w:t>[</w:t>
          </w:r>
          <w:r w:rsidR="00FA1945">
            <w:t>7</w:t>
          </w:r>
          <w:r w:rsidR="00FA1945" w:rsidRPr="00FA1945">
            <w:rPr>
              <w:vertAlign w:val="superscript"/>
            </w:rPr>
            <w:t>th</w:t>
          </w:r>
          <w:r w:rsidR="00FA1945">
            <w:t xml:space="preserve"> Oct 2016</w:t>
          </w:r>
          <w:r>
            <w:t>]</w:t>
          </w:r>
        </w:sdtContent>
      </w:sdt>
    </w:p>
    <w:p w:rsidR="00851370" w:rsidRDefault="00327621">
      <w:r>
        <w:t xml:space="preserve">Special notes </w:t>
      </w:r>
      <w:sdt>
        <w:sdtPr>
          <w:id w:val="-1074665517"/>
          <w:placeholder>
            <w:docPart w:val="C25BA7AB32B443D5ACBC40987B23E002"/>
          </w:placeholder>
          <w15:appearance w15:val="hidden"/>
        </w:sdtPr>
        <w:sdtEndPr/>
        <w:sdtContent>
          <w:r w:rsidR="00FA1945">
            <w:t>-</w:t>
          </w:r>
          <w:bookmarkStart w:id="0" w:name="_GoBack"/>
          <w:bookmarkEnd w:id="0"/>
        </w:sdtContent>
      </w:sdt>
    </w:p>
    <w:sectPr w:rsidR="00851370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E08" w:rsidRDefault="005E7E08">
      <w:r>
        <w:separator/>
      </w:r>
    </w:p>
  </w:endnote>
  <w:endnote w:type="continuationSeparator" w:id="0">
    <w:p w:rsidR="005E7E08" w:rsidRDefault="005E7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370" w:rsidRDefault="0032762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A194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E08" w:rsidRDefault="005E7E08">
      <w:r>
        <w:separator/>
      </w:r>
    </w:p>
  </w:footnote>
  <w:footnote w:type="continuationSeparator" w:id="0">
    <w:p w:rsidR="005E7E08" w:rsidRDefault="005E7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A31B7"/>
    <w:multiLevelType w:val="hybridMultilevel"/>
    <w:tmpl w:val="00063C42"/>
    <w:lvl w:ilvl="0" w:tplc="3B186DFE">
      <w:start w:val="5"/>
      <w:numFmt w:val="bullet"/>
      <w:lvlText w:val="-"/>
      <w:lvlJc w:val="left"/>
      <w:pPr>
        <w:ind w:left="780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553173CF"/>
    <w:multiLevelType w:val="hybridMultilevel"/>
    <w:tmpl w:val="0FDA9088"/>
    <w:lvl w:ilvl="0" w:tplc="3B186DFE">
      <w:start w:val="5"/>
      <w:numFmt w:val="bullet"/>
      <w:lvlText w:val="-"/>
      <w:lvlJc w:val="left"/>
      <w:pPr>
        <w:ind w:left="432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>
    <w:nsid w:val="76F018E0"/>
    <w:multiLevelType w:val="hybridMultilevel"/>
    <w:tmpl w:val="FC46A364"/>
    <w:lvl w:ilvl="0" w:tplc="3B186DFE">
      <w:start w:val="5"/>
      <w:numFmt w:val="bullet"/>
      <w:lvlText w:val="-"/>
      <w:lvlJc w:val="left"/>
      <w:pPr>
        <w:ind w:left="792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8F9"/>
    <w:rsid w:val="00327621"/>
    <w:rsid w:val="004C6C6A"/>
    <w:rsid w:val="005E7E08"/>
    <w:rsid w:val="006B46F9"/>
    <w:rsid w:val="00851370"/>
    <w:rsid w:val="00975FD2"/>
    <w:rsid w:val="009B73A5"/>
    <w:rsid w:val="00AF48F9"/>
    <w:rsid w:val="00B978EC"/>
    <w:rsid w:val="00FA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0" w:after="360"/>
      <w:outlineLvl w:val="0"/>
    </w:pPr>
    <w:rPr>
      <w:rFonts w:asciiTheme="majorHAnsi" w:eastAsiaTheme="majorEastAsia" w:hAnsiTheme="majorHAnsi" w:cstheme="majorBidi"/>
      <w:color w:val="F3A447" w:themeColor="accent2"/>
      <w:sz w:val="72"/>
      <w:szCs w:val="72"/>
    </w:rPr>
  </w:style>
  <w:style w:type="paragraph" w:styleId="Heading2">
    <w:name w:val="heading 2"/>
    <w:basedOn w:val="Normal"/>
    <w:next w:val="Normal"/>
    <w:unhideWhenUsed/>
    <w:qFormat/>
    <w:pPr>
      <w:pBdr>
        <w:top w:val="single" w:sz="4" w:space="1" w:color="E7BC29" w:themeColor="accent3"/>
        <w:bottom w:val="single" w:sz="12" w:space="1" w:color="E7BC29" w:themeColor="accent3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E7BC29" w:themeColor="accent3"/>
      <w:sz w:val="24"/>
      <w:szCs w:val="24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A5B59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Pr>
      <w:i/>
      <w:iCs/>
      <w:color w:val="F3A447" w:themeColor="accent2"/>
    </w:rPr>
  </w:style>
  <w:style w:type="paragraph" w:styleId="Footer">
    <w:name w:val="footer"/>
    <w:basedOn w:val="Normal"/>
    <w:link w:val="FooterChar"/>
    <w:uiPriority w:val="1"/>
    <w:unhideWhenUsed/>
    <w:pPr>
      <w:jc w:val="right"/>
    </w:pPr>
    <w:rPr>
      <w:color w:val="F3A447" w:themeColor="accent2"/>
    </w:rPr>
  </w:style>
  <w:style w:type="character" w:customStyle="1" w:styleId="FooterChar">
    <w:name w:val="Footer Char"/>
    <w:basedOn w:val="DefaultParagraphFont"/>
    <w:link w:val="Footer"/>
    <w:uiPriority w:val="1"/>
    <w:rPr>
      <w:color w:val="F3A447" w:themeColor="accent2"/>
      <w:sz w:val="21"/>
      <w:szCs w:val="21"/>
    </w:rPr>
  </w:style>
  <w:style w:type="paragraph" w:styleId="ListParagraph">
    <w:name w:val="List Paragraph"/>
    <w:basedOn w:val="Normal"/>
    <w:uiPriority w:val="34"/>
    <w:unhideWhenUsed/>
    <w:qFormat/>
    <w:rsid w:val="00975F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945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1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ber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AD6C88D1BD4DA4A057518433EDB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9E277-6259-4D14-A990-01CFEC791654}"/>
      </w:docPartPr>
      <w:docPartBody>
        <w:p w:rsidR="004354CA" w:rsidRDefault="001E2488">
          <w:pPr>
            <w:pStyle w:val="4CAD6C88D1BD4DA4A057518433EDBBC5"/>
          </w:pPr>
          <w:r>
            <w:t>Team Meeting</w:t>
          </w:r>
        </w:p>
      </w:docPartBody>
    </w:docPart>
    <w:docPart>
      <w:docPartPr>
        <w:name w:val="1DFF056C267E4E90A5346E2EA951D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C3184-9BC2-4EFA-9C9E-42E5B8D2AAC0}"/>
      </w:docPartPr>
      <w:docPartBody>
        <w:p w:rsidR="004354CA" w:rsidRDefault="001E2488">
          <w:pPr>
            <w:pStyle w:val="1DFF056C267E4E90A5346E2EA951DB8C"/>
          </w:pPr>
          <w:r>
            <w:t>[Date | time]</w:t>
          </w:r>
        </w:p>
      </w:docPartBody>
    </w:docPart>
    <w:docPart>
      <w:docPartPr>
        <w:name w:val="FC192A06594341958403D027C9202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C65FA-CF35-4DE5-A163-EF168B6A4B34}"/>
      </w:docPartPr>
      <w:docPartBody>
        <w:p w:rsidR="004354CA" w:rsidRDefault="001E2488">
          <w:pPr>
            <w:pStyle w:val="FC192A06594341958403D027C9202952"/>
          </w:pPr>
          <w:r>
            <w:t>[Location]</w:t>
          </w:r>
        </w:p>
      </w:docPartBody>
    </w:docPart>
    <w:docPart>
      <w:docPartPr>
        <w:name w:val="D9441AFDCE98463FA5855EEB38590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0C04A-76FB-4D54-943C-9F2F44A36204}"/>
      </w:docPartPr>
      <w:docPartBody>
        <w:p w:rsidR="004354CA" w:rsidRDefault="001E2488">
          <w:pPr>
            <w:pStyle w:val="D9441AFDCE98463FA5855EEB385906F0"/>
          </w:pPr>
          <w:r>
            <w:t>[Meeting called by]</w:t>
          </w:r>
        </w:p>
      </w:docPartBody>
    </w:docPart>
    <w:docPart>
      <w:docPartPr>
        <w:name w:val="3BD81693ED2940B5857A35F083A9C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44B5B-2445-4DEB-AD77-E03A45A2404F}"/>
      </w:docPartPr>
      <w:docPartBody>
        <w:p w:rsidR="004354CA" w:rsidRDefault="001E2488">
          <w:pPr>
            <w:pStyle w:val="3BD81693ED2940B5857A35F083A9CC64"/>
          </w:pPr>
          <w:r>
            <w:t>[Type of meeting]</w:t>
          </w:r>
        </w:p>
      </w:docPartBody>
    </w:docPart>
    <w:docPart>
      <w:docPartPr>
        <w:name w:val="8C04B5705199464BB7D839A80A69E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3B190-5FCD-4EF1-9218-A0E5C8B71566}"/>
      </w:docPartPr>
      <w:docPartBody>
        <w:p w:rsidR="004354CA" w:rsidRDefault="001E2488">
          <w:pPr>
            <w:pStyle w:val="8C04B5705199464BB7D839A80A69E5A9"/>
          </w:pPr>
          <w:r>
            <w:t>[Facilitator]</w:t>
          </w:r>
        </w:p>
      </w:docPartBody>
    </w:docPart>
    <w:docPart>
      <w:docPartPr>
        <w:name w:val="286DE324AF2F4A4AB35D6143A13A2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F35D2-138B-41FF-B526-6F408ACB3B62}"/>
      </w:docPartPr>
      <w:docPartBody>
        <w:p w:rsidR="004354CA" w:rsidRDefault="001E2488">
          <w:pPr>
            <w:pStyle w:val="286DE324AF2F4A4AB35D6143A13A2777"/>
          </w:pPr>
          <w:r>
            <w:t>[Note taker]</w:t>
          </w:r>
        </w:p>
      </w:docPartBody>
    </w:docPart>
    <w:docPart>
      <w:docPartPr>
        <w:name w:val="B2A21595DEAB4AE4BCA614F2A1504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E1B6D-A079-4D61-9281-3CCA9E1D2441}"/>
      </w:docPartPr>
      <w:docPartBody>
        <w:p w:rsidR="004354CA" w:rsidRDefault="001E2488">
          <w:pPr>
            <w:pStyle w:val="B2A21595DEAB4AE4BCA614F2A1504681"/>
          </w:pPr>
          <w:r>
            <w:t>[Timekeeper]</w:t>
          </w:r>
        </w:p>
      </w:docPartBody>
    </w:docPart>
    <w:docPart>
      <w:docPartPr>
        <w:name w:val="E3A2B0C3A1C64B7FA54927E5AE323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3B841-EAD5-449A-845E-1FB88C086690}"/>
      </w:docPartPr>
      <w:docPartBody>
        <w:p w:rsidR="004354CA" w:rsidRDefault="001E2488">
          <w:pPr>
            <w:pStyle w:val="E3A2B0C3A1C64B7FA54927E5AE323D2A"/>
          </w:pPr>
          <w:r>
            <w:t>[Attendees]</w:t>
          </w:r>
        </w:p>
      </w:docPartBody>
    </w:docPart>
    <w:docPart>
      <w:docPartPr>
        <w:name w:val="7E68FB4A533F4105B5A242EA2AF4B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F2BF7-3136-490F-9D3F-B44F465DC663}"/>
      </w:docPartPr>
      <w:docPartBody>
        <w:p w:rsidR="004354CA" w:rsidRDefault="001E2488">
          <w:pPr>
            <w:pStyle w:val="7E68FB4A533F4105B5A242EA2AF4B423"/>
          </w:pPr>
          <w:r>
            <w:t>[Please read]</w:t>
          </w:r>
        </w:p>
      </w:docPartBody>
    </w:docPart>
    <w:docPart>
      <w:docPartPr>
        <w:name w:val="2C16F0419FD548DFB3C92B3AAAA82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51F16-5B4D-46FA-96F6-9B4E59C1BBED}"/>
      </w:docPartPr>
      <w:docPartBody>
        <w:p w:rsidR="004354CA" w:rsidRDefault="001E2488">
          <w:pPr>
            <w:pStyle w:val="2C16F0419FD548DFB3C92B3AAAA82434"/>
          </w:pPr>
          <w:r>
            <w:t>[Topic]</w:t>
          </w:r>
        </w:p>
      </w:docPartBody>
    </w:docPart>
    <w:docPart>
      <w:docPartPr>
        <w:name w:val="997E45FC1B3646A2AA784412B8C7F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8DF79-FBE0-48B7-8768-32F362C420CB}"/>
      </w:docPartPr>
      <w:docPartBody>
        <w:p w:rsidR="004354CA" w:rsidRDefault="001E2488">
          <w:pPr>
            <w:pStyle w:val="997E45FC1B3646A2AA784412B8C7FC63"/>
          </w:pPr>
          <w:r>
            <w:t>[Presenter]</w:t>
          </w:r>
        </w:p>
      </w:docPartBody>
    </w:docPart>
    <w:docPart>
      <w:docPartPr>
        <w:name w:val="B74239E5985A46C0BF961297AB96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3597B-1792-4FEB-83F4-0990DD6C6908}"/>
      </w:docPartPr>
      <w:docPartBody>
        <w:p w:rsidR="004354CA" w:rsidRDefault="001E2488">
          <w:pPr>
            <w:pStyle w:val="B74239E5985A46C0BF961297AB967528"/>
          </w:pPr>
          <w:r>
            <w:t>[Time]</w:t>
          </w:r>
        </w:p>
      </w:docPartBody>
    </w:docPart>
    <w:docPart>
      <w:docPartPr>
        <w:name w:val="B894892998D4487898587488B7ED9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6E8A0-C223-445F-AD09-E5DB893D99CE}"/>
      </w:docPartPr>
      <w:docPartBody>
        <w:p w:rsidR="004354CA" w:rsidRDefault="001E2488">
          <w:pPr>
            <w:pStyle w:val="B894892998D4487898587488B7ED9AB6"/>
          </w:pPr>
          <w:r>
            <w:t>[Resources]</w:t>
          </w:r>
        </w:p>
      </w:docPartBody>
    </w:docPart>
    <w:docPart>
      <w:docPartPr>
        <w:name w:val="C25BA7AB32B443D5ACBC40987B23E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01433-7905-4116-8A9F-EC5A063ABB48}"/>
      </w:docPartPr>
      <w:docPartBody>
        <w:p w:rsidR="004354CA" w:rsidRDefault="001E2488">
          <w:pPr>
            <w:pStyle w:val="C25BA7AB32B443D5ACBC40987B23E002"/>
          </w:pPr>
          <w:r>
            <w:t>[Special notes]</w:t>
          </w:r>
        </w:p>
      </w:docPartBody>
    </w:docPart>
    <w:docPart>
      <w:docPartPr>
        <w:name w:val="40A2AFD0825D4A40AAEE9C4902FBF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02E39-60BC-42EA-8BE0-5C1E40B5AC23}"/>
      </w:docPartPr>
      <w:docPartBody>
        <w:p w:rsidR="004354CA" w:rsidRDefault="008D1D6F" w:rsidP="008D1D6F">
          <w:pPr>
            <w:pStyle w:val="40A2AFD0825D4A40AAEE9C4902FBFEC1"/>
          </w:pPr>
          <w:r>
            <w:t>[Topic]</w:t>
          </w:r>
        </w:p>
      </w:docPartBody>
    </w:docPart>
    <w:docPart>
      <w:docPartPr>
        <w:name w:val="8041EE9A24724961B3402DCFC3CCB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04040-B748-47AF-BD84-8C5E61FA59B1}"/>
      </w:docPartPr>
      <w:docPartBody>
        <w:p w:rsidR="004354CA" w:rsidRDefault="008D1D6F" w:rsidP="008D1D6F">
          <w:pPr>
            <w:pStyle w:val="8041EE9A24724961B3402DCFC3CCBC3A"/>
          </w:pPr>
          <w:r>
            <w:t>[Presenter]</w:t>
          </w:r>
        </w:p>
      </w:docPartBody>
    </w:docPart>
    <w:docPart>
      <w:docPartPr>
        <w:name w:val="F25DD8C393574D3786B9CEEDED250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29804-3C36-434D-B64D-9672C649B1A2}"/>
      </w:docPartPr>
      <w:docPartBody>
        <w:p w:rsidR="004354CA" w:rsidRDefault="008D1D6F" w:rsidP="008D1D6F">
          <w:pPr>
            <w:pStyle w:val="F25DD8C393574D3786B9CEEDED250EB1"/>
          </w:pPr>
          <w:r>
            <w:t>[Time]</w:t>
          </w:r>
        </w:p>
      </w:docPartBody>
    </w:docPart>
    <w:docPart>
      <w:docPartPr>
        <w:name w:val="B1F218C0F15348E289BBC1825465A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12E1B-829B-42BE-B682-7C399762D6C9}"/>
      </w:docPartPr>
      <w:docPartBody>
        <w:p w:rsidR="00000000" w:rsidRDefault="004354CA" w:rsidP="004354CA">
          <w:pPr>
            <w:pStyle w:val="B1F218C0F15348E289BBC1825465AEED"/>
          </w:pPr>
          <w:r>
            <w:t>[Topic]</w:t>
          </w:r>
        </w:p>
      </w:docPartBody>
    </w:docPart>
    <w:docPart>
      <w:docPartPr>
        <w:name w:val="39F41A0F1F7A4ED59B6E144CDCD4C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3353B-0C15-423E-887A-58866C59862E}"/>
      </w:docPartPr>
      <w:docPartBody>
        <w:p w:rsidR="00000000" w:rsidRDefault="004354CA" w:rsidP="004354CA">
          <w:pPr>
            <w:pStyle w:val="39F41A0F1F7A4ED59B6E144CDCD4C341"/>
          </w:pPr>
          <w:r>
            <w:t>[Presenter]</w:t>
          </w:r>
        </w:p>
      </w:docPartBody>
    </w:docPart>
    <w:docPart>
      <w:docPartPr>
        <w:name w:val="5A92B17AF3DB4F8AAA637F2073A68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3768B-D849-4EED-AD93-300CAF259546}"/>
      </w:docPartPr>
      <w:docPartBody>
        <w:p w:rsidR="00000000" w:rsidRDefault="004354CA" w:rsidP="004354CA">
          <w:pPr>
            <w:pStyle w:val="5A92B17AF3DB4F8AAA637F2073A68D0F"/>
          </w:pPr>
          <w:r>
            <w:t>[Time]</w:t>
          </w:r>
        </w:p>
      </w:docPartBody>
    </w:docPart>
    <w:docPart>
      <w:docPartPr>
        <w:name w:val="496B31C4FF5142618024BB62C6B3A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54CD5-8762-4686-A135-323CAA70D9E3}"/>
      </w:docPartPr>
      <w:docPartBody>
        <w:p w:rsidR="00000000" w:rsidRDefault="004354CA" w:rsidP="004354CA">
          <w:pPr>
            <w:pStyle w:val="496B31C4FF5142618024BB62C6B3A8C6"/>
          </w:pPr>
          <w:r>
            <w:t>[Topic]</w:t>
          </w:r>
        </w:p>
      </w:docPartBody>
    </w:docPart>
    <w:docPart>
      <w:docPartPr>
        <w:name w:val="BF1925434EC447529EC915D647F85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77C12-69D8-43B1-A2DD-717204077F1E}"/>
      </w:docPartPr>
      <w:docPartBody>
        <w:p w:rsidR="00000000" w:rsidRDefault="004354CA" w:rsidP="004354CA">
          <w:pPr>
            <w:pStyle w:val="BF1925434EC447529EC915D647F850A6"/>
          </w:pPr>
          <w:r>
            <w:t>[Topic]</w:t>
          </w:r>
        </w:p>
      </w:docPartBody>
    </w:docPart>
    <w:docPart>
      <w:docPartPr>
        <w:name w:val="D6B31594E15F4B7EBF5D6851370CA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AF09B-317D-4B94-9D03-5152DA1A2E7A}"/>
      </w:docPartPr>
      <w:docPartBody>
        <w:p w:rsidR="00000000" w:rsidRDefault="004354CA" w:rsidP="004354CA">
          <w:pPr>
            <w:pStyle w:val="D6B31594E15F4B7EBF5D6851370CA4EF"/>
          </w:pPr>
          <w:r>
            <w:t>[Presenter]</w:t>
          </w:r>
        </w:p>
      </w:docPartBody>
    </w:docPart>
    <w:docPart>
      <w:docPartPr>
        <w:name w:val="1D13023E397B4C0FA27F52BB799E6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8D335-AC32-462B-AA77-AABCB5469427}"/>
      </w:docPartPr>
      <w:docPartBody>
        <w:p w:rsidR="00000000" w:rsidRDefault="004354CA" w:rsidP="004354CA">
          <w:pPr>
            <w:pStyle w:val="1D13023E397B4C0FA27F52BB799E6A45"/>
          </w:pPr>
          <w:r>
            <w:t>[Time]</w:t>
          </w:r>
        </w:p>
      </w:docPartBody>
    </w:docPart>
    <w:docPart>
      <w:docPartPr>
        <w:name w:val="2CA59C90A3A14F368FB0F8B03C4D4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C5A75-6E81-43BF-A699-38AE1776A73A}"/>
      </w:docPartPr>
      <w:docPartBody>
        <w:p w:rsidR="00000000" w:rsidRDefault="004354CA" w:rsidP="004354CA">
          <w:pPr>
            <w:pStyle w:val="2CA59C90A3A14F368FB0F8B03C4D45B8"/>
          </w:pPr>
          <w:r>
            <w:t>[Topic]</w:t>
          </w:r>
        </w:p>
      </w:docPartBody>
    </w:docPart>
    <w:docPart>
      <w:docPartPr>
        <w:name w:val="1E7660BD368F4DF1AE48AFDCE0260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DF9C2-0CD6-4B36-BEA9-ED5CAE365E87}"/>
      </w:docPartPr>
      <w:docPartBody>
        <w:p w:rsidR="00000000" w:rsidRDefault="004354CA" w:rsidP="004354CA">
          <w:pPr>
            <w:pStyle w:val="1E7660BD368F4DF1AE48AFDCE0260116"/>
          </w:pPr>
          <w:r>
            <w:t>[Topic]</w:t>
          </w:r>
        </w:p>
      </w:docPartBody>
    </w:docPart>
    <w:docPart>
      <w:docPartPr>
        <w:name w:val="5BE4BED3A38E4C15B9FED4CBF9658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144FF-7CA3-4DAA-8F93-C1AAD9C87431}"/>
      </w:docPartPr>
      <w:docPartBody>
        <w:p w:rsidR="00000000" w:rsidRDefault="004354CA" w:rsidP="004354CA">
          <w:pPr>
            <w:pStyle w:val="5BE4BED3A38E4C15B9FED4CBF9658D57"/>
          </w:pPr>
          <w: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6F"/>
    <w:rsid w:val="001E2488"/>
    <w:rsid w:val="004354CA"/>
    <w:rsid w:val="008D1D6F"/>
    <w:rsid w:val="0095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AD6C88D1BD4DA4A057518433EDBBC5">
    <w:name w:val="4CAD6C88D1BD4DA4A057518433EDBBC5"/>
  </w:style>
  <w:style w:type="paragraph" w:customStyle="1" w:styleId="1DFF056C267E4E90A5346E2EA951DB8C">
    <w:name w:val="1DFF056C267E4E90A5346E2EA951DB8C"/>
  </w:style>
  <w:style w:type="paragraph" w:customStyle="1" w:styleId="FC192A06594341958403D027C9202952">
    <w:name w:val="FC192A06594341958403D027C9202952"/>
  </w:style>
  <w:style w:type="paragraph" w:customStyle="1" w:styleId="D9441AFDCE98463FA5855EEB385906F0">
    <w:name w:val="D9441AFDCE98463FA5855EEB385906F0"/>
  </w:style>
  <w:style w:type="paragraph" w:customStyle="1" w:styleId="3BD81693ED2940B5857A35F083A9CC64">
    <w:name w:val="3BD81693ED2940B5857A35F083A9CC64"/>
  </w:style>
  <w:style w:type="paragraph" w:customStyle="1" w:styleId="8C04B5705199464BB7D839A80A69E5A9">
    <w:name w:val="8C04B5705199464BB7D839A80A69E5A9"/>
  </w:style>
  <w:style w:type="paragraph" w:customStyle="1" w:styleId="286DE324AF2F4A4AB35D6143A13A2777">
    <w:name w:val="286DE324AF2F4A4AB35D6143A13A2777"/>
  </w:style>
  <w:style w:type="paragraph" w:customStyle="1" w:styleId="B2A21595DEAB4AE4BCA614F2A1504681">
    <w:name w:val="B2A21595DEAB4AE4BCA614F2A1504681"/>
  </w:style>
  <w:style w:type="paragraph" w:customStyle="1" w:styleId="E3A2B0C3A1C64B7FA54927E5AE323D2A">
    <w:name w:val="E3A2B0C3A1C64B7FA54927E5AE323D2A"/>
  </w:style>
  <w:style w:type="paragraph" w:customStyle="1" w:styleId="7E68FB4A533F4105B5A242EA2AF4B423">
    <w:name w:val="7E68FB4A533F4105B5A242EA2AF4B423"/>
  </w:style>
  <w:style w:type="paragraph" w:customStyle="1" w:styleId="DCD4F5EA8A0F48D99F1347834A9E3D9C">
    <w:name w:val="DCD4F5EA8A0F48D99F1347834A9E3D9C"/>
  </w:style>
  <w:style w:type="paragraph" w:customStyle="1" w:styleId="2C16F0419FD548DFB3C92B3AAAA82434">
    <w:name w:val="2C16F0419FD548DFB3C92B3AAAA82434"/>
  </w:style>
  <w:style w:type="paragraph" w:customStyle="1" w:styleId="997E45FC1B3646A2AA784412B8C7FC63">
    <w:name w:val="997E45FC1B3646A2AA784412B8C7FC63"/>
  </w:style>
  <w:style w:type="paragraph" w:customStyle="1" w:styleId="B74239E5985A46C0BF961297AB967528">
    <w:name w:val="B74239E5985A46C0BF961297AB967528"/>
  </w:style>
  <w:style w:type="paragraph" w:customStyle="1" w:styleId="3EC5315F7BEB4797B86777BF14D05EE7">
    <w:name w:val="3EC5315F7BEB4797B86777BF14D05EE7"/>
  </w:style>
  <w:style w:type="paragraph" w:customStyle="1" w:styleId="B894892998D4487898587488B7ED9AB6">
    <w:name w:val="B894892998D4487898587488B7ED9AB6"/>
  </w:style>
  <w:style w:type="paragraph" w:customStyle="1" w:styleId="C25BA7AB32B443D5ACBC40987B23E002">
    <w:name w:val="C25BA7AB32B443D5ACBC40987B23E002"/>
  </w:style>
  <w:style w:type="paragraph" w:customStyle="1" w:styleId="13138D83C93747D0A40B6A8B152C92FC">
    <w:name w:val="13138D83C93747D0A40B6A8B152C92FC"/>
    <w:rsid w:val="008D1D6F"/>
  </w:style>
  <w:style w:type="paragraph" w:customStyle="1" w:styleId="7AD401C3F11A4BE8866800B6E3A0A1A3">
    <w:name w:val="7AD401C3F11A4BE8866800B6E3A0A1A3"/>
    <w:rsid w:val="008D1D6F"/>
  </w:style>
  <w:style w:type="paragraph" w:customStyle="1" w:styleId="1B3B3394476C428BA3703C0C7FD374BD">
    <w:name w:val="1B3B3394476C428BA3703C0C7FD374BD"/>
    <w:rsid w:val="008D1D6F"/>
  </w:style>
  <w:style w:type="paragraph" w:customStyle="1" w:styleId="40A2AFD0825D4A40AAEE9C4902FBFEC1">
    <w:name w:val="40A2AFD0825D4A40AAEE9C4902FBFEC1"/>
    <w:rsid w:val="008D1D6F"/>
  </w:style>
  <w:style w:type="paragraph" w:customStyle="1" w:styleId="8041EE9A24724961B3402DCFC3CCBC3A">
    <w:name w:val="8041EE9A24724961B3402DCFC3CCBC3A"/>
    <w:rsid w:val="008D1D6F"/>
  </w:style>
  <w:style w:type="paragraph" w:customStyle="1" w:styleId="F25DD8C393574D3786B9CEEDED250EB1">
    <w:name w:val="F25DD8C393574D3786B9CEEDED250EB1"/>
    <w:rsid w:val="008D1D6F"/>
  </w:style>
  <w:style w:type="paragraph" w:customStyle="1" w:styleId="7F60F3FCFF5A4BE4813E22740772D752">
    <w:name w:val="7F60F3FCFF5A4BE4813E22740772D752"/>
    <w:rsid w:val="004354CA"/>
  </w:style>
  <w:style w:type="paragraph" w:customStyle="1" w:styleId="43DC1DD7AED84E96A2F4116C5A61D7E0">
    <w:name w:val="43DC1DD7AED84E96A2F4116C5A61D7E0"/>
    <w:rsid w:val="004354CA"/>
  </w:style>
  <w:style w:type="paragraph" w:customStyle="1" w:styleId="B12ACDCAD2F84B398DEC5B9B3FA69E27">
    <w:name w:val="B12ACDCAD2F84B398DEC5B9B3FA69E27"/>
    <w:rsid w:val="004354CA"/>
  </w:style>
  <w:style w:type="paragraph" w:customStyle="1" w:styleId="B1F218C0F15348E289BBC1825465AEED">
    <w:name w:val="B1F218C0F15348E289BBC1825465AEED"/>
    <w:rsid w:val="004354CA"/>
  </w:style>
  <w:style w:type="paragraph" w:customStyle="1" w:styleId="39F41A0F1F7A4ED59B6E144CDCD4C341">
    <w:name w:val="39F41A0F1F7A4ED59B6E144CDCD4C341"/>
    <w:rsid w:val="004354CA"/>
  </w:style>
  <w:style w:type="paragraph" w:customStyle="1" w:styleId="5A92B17AF3DB4F8AAA637F2073A68D0F">
    <w:name w:val="5A92B17AF3DB4F8AAA637F2073A68D0F"/>
    <w:rsid w:val="004354CA"/>
  </w:style>
  <w:style w:type="paragraph" w:customStyle="1" w:styleId="496B31C4FF5142618024BB62C6B3A8C6">
    <w:name w:val="496B31C4FF5142618024BB62C6B3A8C6"/>
    <w:rsid w:val="004354CA"/>
  </w:style>
  <w:style w:type="paragraph" w:customStyle="1" w:styleId="BF1925434EC447529EC915D647F850A6">
    <w:name w:val="BF1925434EC447529EC915D647F850A6"/>
    <w:rsid w:val="004354CA"/>
  </w:style>
  <w:style w:type="paragraph" w:customStyle="1" w:styleId="B4AFAC2986284CDBB9FB71A1B6FA398B">
    <w:name w:val="B4AFAC2986284CDBB9FB71A1B6FA398B"/>
    <w:rsid w:val="004354CA"/>
  </w:style>
  <w:style w:type="paragraph" w:customStyle="1" w:styleId="DA8BA28A9A104DEDBFDA32F5AA235570">
    <w:name w:val="DA8BA28A9A104DEDBFDA32F5AA235570"/>
    <w:rsid w:val="004354CA"/>
  </w:style>
  <w:style w:type="paragraph" w:customStyle="1" w:styleId="F26C1BEEAE7D4178BA157AD4B301E772">
    <w:name w:val="F26C1BEEAE7D4178BA157AD4B301E772"/>
    <w:rsid w:val="004354CA"/>
  </w:style>
  <w:style w:type="paragraph" w:customStyle="1" w:styleId="86A5BD9C083748489CC97C8DE7A5E86A">
    <w:name w:val="86A5BD9C083748489CC97C8DE7A5E86A"/>
    <w:rsid w:val="004354CA"/>
  </w:style>
  <w:style w:type="paragraph" w:customStyle="1" w:styleId="412AF80945C24B478FD1B472DF9037F4">
    <w:name w:val="412AF80945C24B478FD1B472DF9037F4"/>
    <w:rsid w:val="004354CA"/>
  </w:style>
  <w:style w:type="paragraph" w:customStyle="1" w:styleId="E173E7ACEDC345808946911779AC5CB8">
    <w:name w:val="E173E7ACEDC345808946911779AC5CB8"/>
    <w:rsid w:val="004354CA"/>
  </w:style>
  <w:style w:type="paragraph" w:customStyle="1" w:styleId="3A9A0F8524F6453297A4D4D557EB0DD2">
    <w:name w:val="3A9A0F8524F6453297A4D4D557EB0DD2"/>
    <w:rsid w:val="004354CA"/>
  </w:style>
  <w:style w:type="paragraph" w:customStyle="1" w:styleId="5145CBB160C44F6BA0788E8F623A7C00">
    <w:name w:val="5145CBB160C44F6BA0788E8F623A7C00"/>
    <w:rsid w:val="004354CA"/>
  </w:style>
  <w:style w:type="paragraph" w:customStyle="1" w:styleId="3CA1ECDD2B784261A5CC6D3C1DE47F50">
    <w:name w:val="3CA1ECDD2B784261A5CC6D3C1DE47F50"/>
    <w:rsid w:val="004354CA"/>
  </w:style>
  <w:style w:type="paragraph" w:customStyle="1" w:styleId="F42467594FDF48EB9A2A8456756FC172">
    <w:name w:val="F42467594FDF48EB9A2A8456756FC172"/>
    <w:rsid w:val="004354CA"/>
  </w:style>
  <w:style w:type="paragraph" w:customStyle="1" w:styleId="D6B31594E15F4B7EBF5D6851370CA4EF">
    <w:name w:val="D6B31594E15F4B7EBF5D6851370CA4EF"/>
    <w:rsid w:val="004354CA"/>
  </w:style>
  <w:style w:type="paragraph" w:customStyle="1" w:styleId="1D13023E397B4C0FA27F52BB799E6A45">
    <w:name w:val="1D13023E397B4C0FA27F52BB799E6A45"/>
    <w:rsid w:val="004354CA"/>
  </w:style>
  <w:style w:type="paragraph" w:customStyle="1" w:styleId="2CA59C90A3A14F368FB0F8B03C4D45B8">
    <w:name w:val="2CA59C90A3A14F368FB0F8B03C4D45B8"/>
    <w:rsid w:val="004354CA"/>
  </w:style>
  <w:style w:type="paragraph" w:customStyle="1" w:styleId="1E7660BD368F4DF1AE48AFDCE0260116">
    <w:name w:val="1E7660BD368F4DF1AE48AFDCE0260116"/>
    <w:rsid w:val="004354CA"/>
  </w:style>
  <w:style w:type="paragraph" w:customStyle="1" w:styleId="5BE4BED3A38E4C15B9FED4CBF9658D57">
    <w:name w:val="5BE4BED3A38E4C15B9FED4CBF9658D57"/>
    <w:rsid w:val="004354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(informal).dotx</Template>
  <TotalTime>0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2016-10-18T15:22:00Z</dcterms:created>
  <dcterms:modified xsi:type="dcterms:W3CDTF">2016-10-18T16:27:00Z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TC034630729991</vt:lpwstr>
  </property>
</Properties>
</file>